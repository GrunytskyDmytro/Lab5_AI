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3F09" w14:textId="0F2269B3" w:rsidR="00B929A6" w:rsidRDefault="00396479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0" w:name="_Hlk102147412"/>
      <w:bookmarkEnd w:id="0"/>
      <w:r w:rsidRPr="00AD630D">
        <w:rPr>
          <w:rFonts w:ascii="Times New Roman" w:hAnsi="Times New Roman"/>
          <w:b/>
          <w:bCs/>
          <w:sz w:val="32"/>
          <w:szCs w:val="32"/>
        </w:rPr>
        <w:t>Лабораторна робота №</w:t>
      </w:r>
      <w:r w:rsidR="000E3D0D" w:rsidRPr="000E3D0D">
        <w:rPr>
          <w:rFonts w:ascii="Times New Roman" w:hAnsi="Times New Roman"/>
          <w:b/>
          <w:bCs/>
          <w:sz w:val="32"/>
          <w:szCs w:val="32"/>
          <w:lang w:val="ru-RU"/>
        </w:rPr>
        <w:t>5</w:t>
      </w:r>
    </w:p>
    <w:p w14:paraId="363DBE63" w14:textId="77777777" w:rsidR="000E3D0D" w:rsidRPr="000E3D0D" w:rsidRDefault="000E3D0D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3E21FE02" w14:textId="77777777" w:rsidR="000E3D0D" w:rsidRPr="00A36961" w:rsidRDefault="000E3D0D" w:rsidP="000E3D0D">
      <w:pPr>
        <w:jc w:val="center"/>
        <w:rPr>
          <w:rStyle w:val="FontStyle50"/>
          <w:sz w:val="28"/>
          <w:szCs w:val="28"/>
          <w:lang w:eastAsia="uk-UA"/>
        </w:rPr>
      </w:pPr>
      <w:r>
        <w:rPr>
          <w:rStyle w:val="FontStyle50"/>
          <w:sz w:val="28"/>
          <w:szCs w:val="28"/>
          <w:lang w:eastAsia="uk-UA"/>
        </w:rPr>
        <w:t>РОЗРОБКА</w:t>
      </w:r>
      <w:r w:rsidRPr="00A36961">
        <w:rPr>
          <w:rStyle w:val="FontStyle50"/>
          <w:sz w:val="28"/>
          <w:szCs w:val="28"/>
          <w:lang w:eastAsia="uk-UA"/>
        </w:rPr>
        <w:t xml:space="preserve"> ПРОСТИХ НЕЙРОННИХ МЕРЕЖ</w:t>
      </w:r>
    </w:p>
    <w:p w14:paraId="06D68189" w14:textId="61720FA2" w:rsidR="000B61D7" w:rsidRPr="000E3D0D" w:rsidRDefault="003D7495" w:rsidP="000E3D0D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Мета</w:t>
      </w:r>
      <w:r w:rsidR="00B929A6"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роботи</w:t>
      </w:r>
      <w:r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:</w:t>
      </w:r>
      <w:r w:rsidRPr="000E3D0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E3D0D" w:rsidRPr="000E3D0D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="000E3D0D" w:rsidRPr="000E3D0D">
        <w:rPr>
          <w:rStyle w:val="FontStyle50"/>
          <w:b w:val="0"/>
          <w:bCs w:val="0"/>
          <w:i/>
          <w:iCs/>
          <w:sz w:val="28"/>
          <w:szCs w:val="28"/>
          <w:lang w:eastAsia="uk-UA"/>
        </w:rPr>
        <w:t xml:space="preserve"> прості нейронні мережі</w:t>
      </w:r>
      <w:r w:rsidR="000E3D0D" w:rsidRPr="000E3D0D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30A76E03" w14:textId="3CA0FB53" w:rsidR="00F95673" w:rsidRDefault="00B35A99" w:rsidP="000B61D7">
      <w:pPr>
        <w:pStyle w:val="ad"/>
        <w:spacing w:before="240" w:beforeAutospacing="0" w:after="240" w:afterAutospacing="0"/>
        <w:ind w:firstLine="708"/>
        <w:jc w:val="center"/>
        <w:rPr>
          <w:b/>
          <w:sz w:val="28"/>
          <w:lang w:val="uk-UA"/>
        </w:rPr>
      </w:pPr>
      <w:r w:rsidRPr="00B929A6">
        <w:rPr>
          <w:b/>
          <w:sz w:val="28"/>
          <w:lang w:val="uk-UA"/>
        </w:rPr>
        <w:t>Хід роботи:</w:t>
      </w:r>
    </w:p>
    <w:p w14:paraId="62BD6E3E" w14:textId="5B35728B" w:rsidR="00960880" w:rsidRPr="002918BB" w:rsidRDefault="00E020D6" w:rsidP="006E2405">
      <w:pPr>
        <w:pStyle w:val="ad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E020D6">
        <w:rPr>
          <w:b/>
          <w:bCs/>
          <w:color w:val="000000"/>
          <w:sz w:val="28"/>
          <w:szCs w:val="28"/>
        </w:rPr>
        <w:t>Завдання</w:t>
      </w:r>
      <w:r w:rsidR="0089639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034160">
        <w:rPr>
          <w:b/>
          <w:bCs/>
          <w:color w:val="000000"/>
          <w:sz w:val="28"/>
          <w:szCs w:val="28"/>
          <w:lang w:val="uk-UA"/>
        </w:rPr>
        <w:t>2.1</w:t>
      </w:r>
      <w:r w:rsidRPr="00E020D6">
        <w:rPr>
          <w:color w:val="000000"/>
          <w:sz w:val="28"/>
          <w:szCs w:val="28"/>
        </w:rPr>
        <w:t>.</w:t>
      </w:r>
      <w:r w:rsidR="0089639A">
        <w:rPr>
          <w:color w:val="000000"/>
          <w:sz w:val="28"/>
          <w:szCs w:val="28"/>
          <w:lang w:val="uk-UA"/>
        </w:rPr>
        <w:t xml:space="preserve"> </w:t>
      </w:r>
      <w:r w:rsidR="00D7434C" w:rsidRPr="00D7434C">
        <w:rPr>
          <w:sz w:val="28"/>
          <w:szCs w:val="28"/>
          <w:lang w:val="uk-UA"/>
        </w:rPr>
        <w:t>Створити простий нейрон</w:t>
      </w:r>
      <w:r w:rsidR="00D7434C">
        <w:rPr>
          <w:sz w:val="28"/>
          <w:szCs w:val="28"/>
          <w:lang w:val="uk-UA"/>
        </w:rPr>
        <w:t>.</w:t>
      </w:r>
    </w:p>
    <w:p w14:paraId="65E75A99" w14:textId="76A0B10B" w:rsidR="00960880" w:rsidRDefault="009500D3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42C587F8" w14:textId="632C9C37" w:rsidR="0059164C" w:rsidRPr="0097509A" w:rsidRDefault="00D149BC" w:rsidP="00975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sigmoid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Наша функція активації: f(x) = 1 / (1 + e^(-x))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 (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np.exp(-x))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Neuron: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weights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bias):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.weights = weights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.bias = bias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feedforward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Вхідні дані про вагу, додавання зміщення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# і подальше використання функції активації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 = np.dot(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.weights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inputs)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.bias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sigmoid(total)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weights = np.array([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w1 = 0, w2 = 1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bias =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b = 4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 = Neuron(weights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bias)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 = np.array([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x1 = 2, x2 = 3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(n.feedforward(x))</w:t>
      </w:r>
    </w:p>
    <w:p w14:paraId="3C1C5946" w14:textId="36379E45" w:rsidR="00960880" w:rsidRDefault="00E27C07" w:rsidP="0097509A">
      <w:pPr>
        <w:pStyle w:val="ad"/>
        <w:spacing w:before="0" w:beforeAutospacing="0" w:after="0" w:afterAutospacing="0" w:line="48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476A72FB" w14:textId="3D4F10D9" w:rsidR="00E27C07" w:rsidRDefault="00B02DBB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B02DBB">
        <w:rPr>
          <w:color w:val="000000"/>
          <w:sz w:val="28"/>
          <w:szCs w:val="28"/>
          <w:lang w:val="uk-UA"/>
        </w:rPr>
        <w:drawing>
          <wp:inline distT="0" distB="0" distL="0" distR="0" wp14:anchorId="1D4629E1" wp14:editId="27C1566F">
            <wp:extent cx="1495634" cy="209579"/>
            <wp:effectExtent l="0" t="0" r="9525" b="0"/>
            <wp:docPr id="125456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7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4194" w14:textId="197FF190" w:rsidR="00161020" w:rsidRDefault="00161020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F386C" w:rsidRPr="007F386C">
        <w:rPr>
          <w:color w:val="000000"/>
          <w:sz w:val="28"/>
          <w:szCs w:val="28"/>
          <w:lang w:val="uk-UA"/>
        </w:rPr>
        <w:t>2.</w:t>
      </w:r>
      <w:r w:rsidR="007F386C" w:rsidRPr="003D2B1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866F1">
        <w:rPr>
          <w:color w:val="000000"/>
          <w:sz w:val="28"/>
          <w:szCs w:val="28"/>
          <w:lang w:val="uk-UA"/>
        </w:rPr>
        <w:t xml:space="preserve"> завдання</w:t>
      </w:r>
      <w:r>
        <w:rPr>
          <w:color w:val="000000"/>
          <w:sz w:val="28"/>
          <w:szCs w:val="28"/>
          <w:lang w:val="uk-UA"/>
        </w:rPr>
        <w:t>.</w:t>
      </w:r>
    </w:p>
    <w:p w14:paraId="3D6A7689" w14:textId="77777777" w:rsidR="001534E1" w:rsidRPr="001534E1" w:rsidRDefault="001534E1" w:rsidP="001534E1">
      <w:pPr>
        <w:pStyle w:val="ad"/>
        <w:spacing w:before="0" w:beforeAutospacing="0" w:after="0" w:afterAutospacing="0" w:line="276" w:lineRule="auto"/>
        <w:rPr>
          <w:i/>
          <w:iCs/>
          <w:color w:val="000000"/>
          <w:sz w:val="28"/>
          <w:szCs w:val="28"/>
          <w:lang w:val="uk-UA"/>
        </w:rPr>
      </w:pPr>
    </w:p>
    <w:p w14:paraId="47489FFD" w14:textId="234DDB80" w:rsidR="004D7268" w:rsidRDefault="007F386C" w:rsidP="007F386C">
      <w:pPr>
        <w:pStyle w:val="ad"/>
        <w:spacing w:before="0" w:beforeAutospacing="0" w:after="0" w:afterAutospacing="0" w:line="276" w:lineRule="auto"/>
        <w:rPr>
          <w:sz w:val="28"/>
          <w:szCs w:val="28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</w:t>
      </w:r>
      <w:r w:rsidRPr="007F386C">
        <w:rPr>
          <w:b/>
          <w:bCs/>
          <w:color w:val="000000"/>
          <w:sz w:val="28"/>
          <w:szCs w:val="28"/>
          <w:lang w:val="uk-UA"/>
        </w:rPr>
        <w:t>2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CF6175" w:rsidRPr="00CF6175">
        <w:rPr>
          <w:sz w:val="28"/>
          <w:szCs w:val="28"/>
          <w:lang w:val="uk-UA"/>
        </w:rPr>
        <w:t>Створити просту нейронну мережу для передбачення статі людини</w:t>
      </w:r>
      <w:r w:rsidR="00EF0C7D" w:rsidRPr="00EF0C7D">
        <w:rPr>
          <w:sz w:val="28"/>
          <w:szCs w:val="28"/>
        </w:rPr>
        <w:t>.</w:t>
      </w:r>
    </w:p>
    <w:p w14:paraId="49512A29" w14:textId="6AA98321" w:rsidR="00EF0C7D" w:rsidRDefault="00EF0C7D" w:rsidP="007F386C">
      <w:pPr>
        <w:pStyle w:val="ad"/>
        <w:spacing w:before="0" w:beforeAutospacing="0" w:after="0" w:afterAutospacing="0" w:line="276" w:lineRule="auto"/>
        <w:rPr>
          <w:sz w:val="32"/>
          <w:szCs w:val="32"/>
        </w:rPr>
      </w:pPr>
    </w:p>
    <w:p w14:paraId="04186741" w14:textId="77777777" w:rsidR="0097509A" w:rsidRPr="000E3D0D" w:rsidRDefault="0097509A" w:rsidP="007F386C">
      <w:pPr>
        <w:pStyle w:val="ad"/>
        <w:spacing w:before="0" w:beforeAutospacing="0" w:after="0" w:afterAutospacing="0" w:line="276" w:lineRule="auto"/>
        <w:rPr>
          <w:sz w:val="32"/>
          <w:szCs w:val="32"/>
        </w:rPr>
      </w:pPr>
    </w:p>
    <w:p w14:paraId="7A0BA31C" w14:textId="77777777" w:rsidR="00D149BC" w:rsidRDefault="00D149BC" w:rsidP="005C096D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0437E586" w14:textId="77777777" w:rsidR="00D149BC" w:rsidRDefault="00D149BC" w:rsidP="005C096D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42ECE1B6" w14:textId="77777777" w:rsidR="00D149BC" w:rsidRDefault="00D149BC" w:rsidP="005C096D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3AFCAEBA" w14:textId="77777777" w:rsidR="00D149BC" w:rsidRDefault="00D149BC" w:rsidP="005C096D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08C92B11" w14:textId="0AC7F136" w:rsidR="00DB4BB9" w:rsidRDefault="007F386C" w:rsidP="005C096D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lastRenderedPageBreak/>
        <w:t>Лістинг програми</w:t>
      </w:r>
      <w:r w:rsidR="004D7268" w:rsidRPr="000E3D0D">
        <w:rPr>
          <w:bCs/>
          <w:sz w:val="28"/>
          <w:szCs w:val="28"/>
        </w:rPr>
        <w:t>:</w:t>
      </w:r>
    </w:p>
    <w:p w14:paraId="435DBD5B" w14:textId="77777777" w:rsidR="00D149BC" w:rsidRPr="00D149BC" w:rsidRDefault="00D149BC" w:rsidP="00D14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sigmoid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активації sigmoid:: f(x) = 1 / (1 + e^(-x))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 (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np.exp(-x))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deriv_sigmoid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Похідна від sigmoid: f'(x) = f(x) * (1 - f(x))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fx = sigmoid(x)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fx * (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fx)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mse_loss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(y_true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y_true и y_pred є масивами numpy з одинаковою довжиною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((y_true - y_pred) **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).mean()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HrunytskyiNeuralNetwork: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Нейронна мережа, у якої: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- 2 входи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прихований шар з двома нейронами (h1, h2)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шар виходу з одним нейроном (o1)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*** ВАЖЛИВО ***: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Код нижче написаний як простий, навчальний. НЕ оптимальний.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Справжній код нейронної мережі виглядає не так. НЕ ВИКОРИСТОВУЙТЕ цей код у подальшому.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Замість цього, прочитайте та запустіть його, щоб зрозуміти, як працює ця мережа.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"""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Вага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.w1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.w2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.w3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.w4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.w5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.w6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Зміщення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.b1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.b2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.b3 = np.random.normal()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feedforward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x є масивом numpy з двома елементами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h1 = sigmoid(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.w1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.w2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h2 = sigmoid(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.w3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.w4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.b2)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o1 = sigmoid(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.w5 * h1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.w6 * h2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.b3)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D149B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train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all_y_trues):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data is a (n x 2) numpy array, n = # of samples in the dataset.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all_y_trues is a numpy array with n elements.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    Elements in all_y_trues correspond to those in data.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"""</w:t>
      </w:r>
      <w:r w:rsidRPr="00D149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learn_rate =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lastRenderedPageBreak/>
        <w:t xml:space="preserve">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epochs =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1000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кількість циклів у всьому наборі даних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epoch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D149B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(epochs):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y_true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D149B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zip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all_y_trues):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--- Виконуємо зворотній зв'язок (ці значання нам потрібні в подальшому )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sum_h1 =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.w1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.w2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h1 = sigmoid(sum_h1)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sum_h2 =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.w3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.w4 *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h2 = sigmoid(sum_h2)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sum_o1 =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.w5 * h1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.w6 * h2 +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.b3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o1 = sigmoid(sum_o1)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y_pred = o1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--- Підрахунок часткових похідних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# --- Найменування: d_L_d_w1 означає "частково L / частково w1"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d_L_d_ypred = 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(y_true - y_pred)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Нейрон o1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d_ypred_d_w5 = h1 * deriv_sigmoid(sum_o1)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d_ypred_d_w6 = h2 * deriv_sigmoid(sum_o1)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d_ypred_d_b3 = deriv_sigmoid(sum_o1)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d_ypred_d_h1 =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.w5 * deriv_sigmoid(sum_o1)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d_ypred_d_h2 =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.w6 * deriv_sigmoid(sum_o1)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Нейрон h1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d_h1_d_w1 =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* deriv_sigmoid(sum_h1)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d_h1_d_w2 =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* deriv_sigmoid(sum_h1)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d_h1_d_b1 = deriv_sigmoid(sum_h1)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Нейрон h2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d_h2_d_w3 =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* deriv_sigmoid(sum_h2)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d_h2_d_w4 = x[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* deriv_sigmoid(sum_h2)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d_h2_d_b2 = deriv_sigmoid(sum_h2)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--- Оновлюємо вагу і зміщення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# Нейрон h1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.w1 -= learn_rate * d_L_d_ypred * d_ypred_d_h1 * d_h1_d_w1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.w2 -= learn_rate * d_L_d_ypred * d_ypred_d_h1 * d_h1_d_w2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.b1 -= learn_rate * d_L_d_ypred * d_ypred_d_h1 * d_h1_d_b1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Нейрон h2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.w3 -= learn_rate * d_L_d_ypred * d_ypred_d_h2 * d_h2_d_w3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.w4 -= learn_rate * d_L_d_ypred * d_ypred_d_h2 * d_h2_d_w4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.b2 -= learn_rate * d_L_d_ypred * d_ypred_d_h2 * d_h2_d_b2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Нейрон o1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.w5 -= learn_rate * d_L_d_ypred * d_ypred_d_w5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.w6 -= learn_rate * d_L_d_ypred * d_ypred_d_w6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.b3 -= learn_rate * d_L_d_ypred * d_ypred_d_b3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--- Підраховуємо загальні втрати в кінці кожної фази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epoch %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y_preds = np.apply_along_axis(</w:t>
      </w:r>
      <w:r w:rsidRPr="00D149BC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.feedforward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loss = mse_loss(all_y_trues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y_preds)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D149B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"Epoch %d loss: %.3f"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(epoch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loss))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Задання набору даних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= np.array([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[-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Alice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Bob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Charlie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Diana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all_y_trues = np.array([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Alice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Bob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Charlie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Diana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Тренуємо вашу нейронну мережу!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network = HrunytskyiNeuralNetwork()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network.train(data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all_y_trues)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emily = np.array([-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128 фунтов, 63 дюйма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frank = np.array([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155 фунтов, 68 дюймов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"Emily: %.3f"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network.feedforward(emily))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0.951 - F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"Frank: %.3f"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network.feedforward(frank))  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0.039 - M</w:t>
      </w:r>
    </w:p>
    <w:p w14:paraId="4D69A80C" w14:textId="77777777" w:rsidR="00D149BC" w:rsidRDefault="00D149BC" w:rsidP="0002365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14C04693" w14:textId="191172B1" w:rsidR="0002365D" w:rsidRPr="007F386C" w:rsidRDefault="00E27C07" w:rsidP="0002365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F399AC2" w14:textId="3F431D7D" w:rsidR="009500D3" w:rsidRDefault="00DB4BB9" w:rsidP="00DB4BB9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DB4BB9">
        <w:rPr>
          <w:bCs/>
          <w:sz w:val="28"/>
          <w:szCs w:val="28"/>
          <w:lang w:val="uk-UA"/>
        </w:rPr>
        <w:drawing>
          <wp:inline distT="0" distB="0" distL="0" distR="0" wp14:anchorId="0CCF12B7" wp14:editId="7F0DA2D6">
            <wp:extent cx="2086266" cy="5048955"/>
            <wp:effectExtent l="0" t="0" r="9525" b="0"/>
            <wp:docPr id="212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647" w14:textId="4A5479D0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7F386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67104">
        <w:rPr>
          <w:color w:val="000000"/>
          <w:sz w:val="28"/>
          <w:szCs w:val="28"/>
          <w:lang w:val="uk-UA"/>
        </w:rPr>
        <w:t xml:space="preserve"> завдання</w:t>
      </w:r>
      <w:r>
        <w:rPr>
          <w:color w:val="000000"/>
          <w:sz w:val="28"/>
          <w:szCs w:val="28"/>
          <w:lang w:val="uk-UA"/>
        </w:rPr>
        <w:t>.</w:t>
      </w:r>
    </w:p>
    <w:p w14:paraId="757B1F06" w14:textId="0F620CEA" w:rsidR="0002365D" w:rsidRDefault="0002365D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3F96177E" w14:textId="2A8E04E0" w:rsidR="0002365D" w:rsidRDefault="00315AB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315ABC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55DD194" wp14:editId="1B3DEA31">
            <wp:extent cx="1848108" cy="4753638"/>
            <wp:effectExtent l="0" t="0" r="0" b="0"/>
            <wp:docPr id="15593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5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A8D7" w14:textId="4A4C4AEE" w:rsidR="002D1C48" w:rsidRDefault="0002365D" w:rsidP="00315AB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7F386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="008157D3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6BE36DA4" w14:textId="77777777" w:rsidR="009C4578" w:rsidRDefault="009C4578" w:rsidP="00315AB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18C110C" w14:textId="0EF21CF9" w:rsidR="00A04CBF" w:rsidRDefault="0031095E" w:rsidP="0051306D">
      <w:pPr>
        <w:pStyle w:val="ad"/>
        <w:spacing w:before="0" w:beforeAutospacing="0" w:after="0" w:afterAutospacing="0" w:line="360" w:lineRule="auto"/>
        <w:rPr>
          <w:b/>
          <w:i/>
          <w:iCs/>
          <w:sz w:val="28"/>
          <w:szCs w:val="28"/>
          <w:lang w:val="uk-UA"/>
        </w:rPr>
      </w:pPr>
      <w:r w:rsidRPr="009850F5">
        <w:rPr>
          <w:b/>
          <w:i/>
          <w:iCs/>
          <w:sz w:val="28"/>
          <w:szCs w:val="28"/>
          <w:lang w:val="uk-UA"/>
        </w:rPr>
        <w:t>Висновок:</w:t>
      </w:r>
    </w:p>
    <w:p w14:paraId="52066B70" w14:textId="4F0E2E90" w:rsidR="009C4578" w:rsidRPr="009C4578" w:rsidRDefault="009C4578" w:rsidP="009C4578">
      <w:pPr>
        <w:pStyle w:val="ad"/>
        <w:spacing w:after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  <w:r w:rsidRPr="009C4578">
        <w:rPr>
          <w:bCs/>
          <w:i/>
          <w:iCs/>
          <w:sz w:val="28"/>
          <w:szCs w:val="28"/>
          <w:lang w:val="uk-UA"/>
        </w:rPr>
        <w:t>Функція активації, в даному випадку сигмоїда, використовується для введення нелінійності в нейронну мережу. Її основне призначення - перетворити взагалі будь-яке значення в діапазон від 0 до 1. Це корисно для моделювання ймовірностей, як у задачах класифікації, де вихід мережі може інтерпретуватися як ймовірність належності до певного класу.</w:t>
      </w:r>
    </w:p>
    <w:p w14:paraId="5367504F" w14:textId="02B4041B" w:rsidR="009C4578" w:rsidRPr="009C4578" w:rsidRDefault="009C4578" w:rsidP="009C4578">
      <w:pPr>
        <w:pStyle w:val="ad"/>
        <w:spacing w:after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  <w:r w:rsidRPr="009C4578">
        <w:rPr>
          <w:bCs/>
          <w:i/>
          <w:iCs/>
          <w:sz w:val="28"/>
          <w:szCs w:val="28"/>
          <w:lang w:val="uk-UA"/>
        </w:rPr>
        <w:t>Нейронні мережі прямого поширення, як у даному випадку, можуть вирішувати різноманітні задачі, зокрема класифікацію. Вони використовують шари нейронів, де кожен нейрон пов'язаний з кожним нейроном наступного шару. Тренування мережі здійснюється за допомогою алгоритму зворотнього поширення помилки, який використовує градієнти для налаштування ваг та зсувів.</w:t>
      </w:r>
    </w:p>
    <w:p w14:paraId="794E419D" w14:textId="225F11A2" w:rsidR="009C4578" w:rsidRPr="008748BD" w:rsidRDefault="009C4578" w:rsidP="008748BD">
      <w:pPr>
        <w:pStyle w:val="ad"/>
        <w:spacing w:after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lastRenderedPageBreak/>
        <w:t>В загальному мережа</w:t>
      </w:r>
      <w:r w:rsidRPr="009C4578">
        <w:rPr>
          <w:bCs/>
          <w:i/>
          <w:iCs/>
          <w:sz w:val="28"/>
          <w:szCs w:val="28"/>
          <w:lang w:val="uk-UA"/>
        </w:rPr>
        <w:t xml:space="preserve"> навчається розпізнавати гендерн</w:t>
      </w:r>
      <w:r>
        <w:rPr>
          <w:bCs/>
          <w:i/>
          <w:iCs/>
          <w:sz w:val="28"/>
          <w:szCs w:val="28"/>
          <w:lang w:val="uk-UA"/>
        </w:rPr>
        <w:t>у</w:t>
      </w:r>
      <w:r w:rsidRPr="009C4578">
        <w:rPr>
          <w:bCs/>
          <w:i/>
          <w:iCs/>
          <w:sz w:val="28"/>
          <w:szCs w:val="28"/>
          <w:lang w:val="uk-UA"/>
        </w:rPr>
        <w:t xml:space="preserve"> приналежність осіб на основі їхніх характеристик. Навчання триває протягом кількох епох, під час яких ваги та зсуви оновлюються з метою мінімізації середньоквадратичної помилки. </w:t>
      </w:r>
    </w:p>
    <w:p w14:paraId="5F9F58BC" w14:textId="456308B3" w:rsidR="004909F1" w:rsidRDefault="00CA6BE1" w:rsidP="004909F1">
      <w:pPr>
        <w:widowControl w:val="0"/>
        <w:jc w:val="both"/>
        <w:rPr>
          <w:sz w:val="28"/>
          <w:szCs w:val="28"/>
        </w:rPr>
      </w:pPr>
      <w:r w:rsidRPr="007F386C">
        <w:rPr>
          <w:rFonts w:ascii="Times New Roman" w:hAnsi="Times New Roman"/>
          <w:b/>
          <w:bCs/>
          <w:color w:val="000000"/>
          <w:sz w:val="28"/>
          <w:szCs w:val="28"/>
        </w:rPr>
        <w:t>Завдання 2.3</w:t>
      </w:r>
      <w:r w:rsidRPr="007F386C">
        <w:rPr>
          <w:rFonts w:ascii="Times New Roman" w:hAnsi="Times New Roman"/>
          <w:color w:val="000000"/>
          <w:sz w:val="28"/>
          <w:szCs w:val="28"/>
        </w:rPr>
        <w:t>.</w:t>
      </w:r>
      <w:r w:rsidR="007F386C" w:rsidRPr="007F386C">
        <w:rPr>
          <w:sz w:val="28"/>
          <w:szCs w:val="28"/>
        </w:rPr>
        <w:t xml:space="preserve"> </w:t>
      </w:r>
      <w:r w:rsidR="001F3A5D" w:rsidRPr="001F3A5D">
        <w:rPr>
          <w:rStyle w:val="FontStyle51"/>
          <w:bCs/>
          <w:sz w:val="28"/>
          <w:szCs w:val="28"/>
          <w:lang w:eastAsia="uk-UA"/>
        </w:rPr>
        <w:t>Класифікатор на основі перцептрону з використанням бібліотеки NeuroLab</w:t>
      </w:r>
      <w:r w:rsidR="004909F1">
        <w:rPr>
          <w:rFonts w:ascii="Times New Roman" w:hAnsi="Times New Roman"/>
          <w:sz w:val="28"/>
          <w:szCs w:val="28"/>
        </w:rPr>
        <w:t>.</w:t>
      </w:r>
    </w:p>
    <w:p w14:paraId="11C77859" w14:textId="6EA589AB" w:rsidR="00AD630D" w:rsidRDefault="00351DC0" w:rsidP="008C5F3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22377F7C" w14:textId="77777777" w:rsidR="00D149BC" w:rsidRPr="00D149BC" w:rsidRDefault="00D149BC" w:rsidP="00D14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matplotlib.pyplot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neurolab 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Завантаження вхідних даних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 = np.loadtxt(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'data_perceptron.txt'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Поділ точок даних та міток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= text[: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labels = text[: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].reshape((text.shape[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вхідних даних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plt.scatter(data[: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data[: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1'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2'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'Вхідні дані'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максимального та мінімального значень для кожного виміру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dim1_min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dim1_max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dim2_min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dim2_max =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Кількість нейронів у вихідному шарі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num_output = labels.shape[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перцептрону з двома вхідними нейронами (оскільки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Вхідні дані - двовимірні)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 = [dim1_min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dim1_max]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dim2 = [dim2_min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dim2_max]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perceptron = nl.net.newp([dim1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dim2]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num_output)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Тренування перцептрону з використанням наших даних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error_progress = perceptron.train(data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labels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D149B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149B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lr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149B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0.03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процесу навчання</w:t>
      </w:r>
      <w:r w:rsidRPr="00D149B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plt.plot(error_progress)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'Кількість епох'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'Помилка навчання'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D149B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'Змінення помилки навчання'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plt.grid()</w:t>
      </w:r>
      <w:r w:rsidRPr="00D149B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plt.show()</w:t>
      </w:r>
    </w:p>
    <w:p w14:paraId="2388AD44" w14:textId="4D6BD827" w:rsidR="00351EE6" w:rsidRDefault="00351EE6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39C36755" w14:textId="1A7DBE2E" w:rsidR="00D52B91" w:rsidRDefault="00D52B91" w:rsidP="00351EE6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ECCA653" w14:textId="50AC97C4" w:rsidR="00351EE6" w:rsidRDefault="007C409B" w:rsidP="000347C9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7C409B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847182B" wp14:editId="2A76D48F">
            <wp:extent cx="3353268" cy="2543530"/>
            <wp:effectExtent l="0" t="0" r="0" b="9525"/>
            <wp:docPr id="51906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62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049" w14:textId="590EFCE5" w:rsidR="00351EE6" w:rsidRDefault="00351EE6" w:rsidP="009350B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351EE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351EE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F51369">
        <w:rPr>
          <w:color w:val="000000"/>
          <w:sz w:val="28"/>
          <w:szCs w:val="28"/>
          <w:lang w:val="uk-UA"/>
        </w:rPr>
        <w:t xml:space="preserve"> завдання</w:t>
      </w:r>
      <w:r w:rsidR="007C409B">
        <w:rPr>
          <w:color w:val="000000"/>
          <w:sz w:val="28"/>
          <w:szCs w:val="28"/>
          <w:lang w:val="uk-UA"/>
        </w:rPr>
        <w:t xml:space="preserve"> (графік 1)</w:t>
      </w:r>
      <w:r>
        <w:rPr>
          <w:color w:val="000000"/>
          <w:sz w:val="28"/>
          <w:szCs w:val="28"/>
          <w:lang w:val="uk-UA"/>
        </w:rPr>
        <w:t>.</w:t>
      </w:r>
    </w:p>
    <w:p w14:paraId="27A0EB0C" w14:textId="7B8FE512" w:rsidR="00362CD2" w:rsidRDefault="00362CD2" w:rsidP="009350B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5A53CBEA" w14:textId="75E8508F" w:rsidR="0043796F" w:rsidRDefault="00DC5C9A" w:rsidP="009350B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DC5C9A">
        <w:rPr>
          <w:color w:val="000000"/>
          <w:sz w:val="28"/>
          <w:szCs w:val="28"/>
          <w:lang w:val="uk-UA"/>
        </w:rPr>
        <w:drawing>
          <wp:inline distT="0" distB="0" distL="0" distR="0" wp14:anchorId="6C676546" wp14:editId="55A51ADA">
            <wp:extent cx="3343742" cy="2534004"/>
            <wp:effectExtent l="0" t="0" r="9525" b="0"/>
            <wp:docPr id="43393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9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CB49" w14:textId="6989897A" w:rsidR="00362CD2" w:rsidRDefault="00362CD2" w:rsidP="00362CD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351EE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.2 – Результат виконання завдання</w:t>
      </w:r>
      <w:r w:rsidR="00DC5C9A">
        <w:rPr>
          <w:color w:val="000000"/>
          <w:sz w:val="28"/>
          <w:szCs w:val="28"/>
          <w:lang w:val="uk-UA"/>
        </w:rPr>
        <w:t xml:space="preserve"> (графік 2)</w:t>
      </w:r>
      <w:r>
        <w:rPr>
          <w:color w:val="000000"/>
          <w:sz w:val="28"/>
          <w:szCs w:val="28"/>
          <w:lang w:val="uk-UA"/>
        </w:rPr>
        <w:t>.</w:t>
      </w:r>
    </w:p>
    <w:p w14:paraId="29231C21" w14:textId="1E0CEFB7" w:rsidR="0043796F" w:rsidRDefault="0043796F" w:rsidP="00362CD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154F294" w14:textId="72C93C1E" w:rsidR="0043796F" w:rsidRDefault="000D2923" w:rsidP="00362CD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0D2923">
        <w:rPr>
          <w:color w:val="000000"/>
          <w:sz w:val="28"/>
          <w:szCs w:val="28"/>
          <w:lang w:val="uk-UA"/>
        </w:rPr>
        <w:drawing>
          <wp:inline distT="0" distB="0" distL="0" distR="0" wp14:anchorId="2D143A05" wp14:editId="7C0293AD">
            <wp:extent cx="2476846" cy="209579"/>
            <wp:effectExtent l="0" t="0" r="0" b="0"/>
            <wp:docPr id="1097936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6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5CED" w14:textId="67E69814" w:rsidR="00362CD2" w:rsidRDefault="0043796F" w:rsidP="008C5F31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351EE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.3 – Результат виконання завдання.</w:t>
      </w:r>
    </w:p>
    <w:p w14:paraId="4A80B57F" w14:textId="77777777" w:rsidR="008912E1" w:rsidRDefault="008912E1" w:rsidP="008912E1">
      <w:pPr>
        <w:pStyle w:val="ad"/>
        <w:spacing w:before="0" w:beforeAutospacing="0" w:after="0" w:afterAutospacing="0" w:line="360" w:lineRule="auto"/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76CC0D6" w14:textId="56F22DCE" w:rsidR="008912E1" w:rsidRDefault="008912E1" w:rsidP="008912E1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5B6162CF" w14:textId="3FAEC8E4" w:rsidR="00666F50" w:rsidRPr="00666F50" w:rsidRDefault="00666F50" w:rsidP="00666F50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666F50">
        <w:rPr>
          <w:i/>
          <w:iCs/>
          <w:color w:val="000000"/>
          <w:sz w:val="28"/>
          <w:szCs w:val="28"/>
          <w:lang w:val="uk-UA"/>
        </w:rPr>
        <w:t>На першому графіку представлені вхідні дані, де вісь x відповідає "Розмірності 1", вісь y - "Розмірності 2", і кожна точка позначена на ньому.</w:t>
      </w:r>
    </w:p>
    <w:p w14:paraId="23D40E3B" w14:textId="4218778A" w:rsidR="00666F50" w:rsidRPr="00666F50" w:rsidRDefault="00666F50" w:rsidP="00666F50">
      <w:pPr>
        <w:pStyle w:val="ad"/>
        <w:spacing w:before="0" w:beforeAutospacing="0" w:after="0" w:afterAutospacing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666F50">
        <w:rPr>
          <w:i/>
          <w:iCs/>
          <w:color w:val="000000"/>
          <w:sz w:val="28"/>
          <w:szCs w:val="28"/>
          <w:lang w:val="uk-UA"/>
        </w:rPr>
        <w:t xml:space="preserve">На другому графіку відображено змінення помилки навчання в залежності від кількості епох тренування перцептрону. По осі x маємо "Кількість епох", а по </w:t>
      </w:r>
      <w:r w:rsidRPr="00666F50">
        <w:rPr>
          <w:i/>
          <w:iCs/>
          <w:color w:val="000000"/>
          <w:sz w:val="28"/>
          <w:szCs w:val="28"/>
          <w:lang w:val="uk-UA"/>
        </w:rPr>
        <w:lastRenderedPageBreak/>
        <w:t>осі y - "Помилка навчання". Графік демонструє, як з часом помилка навчання зменшується, що є показником того, що перцептрон успішно навчився класифікувати дані.</w:t>
      </w:r>
    </w:p>
    <w:p w14:paraId="3DFF6D8C" w14:textId="77777777" w:rsidR="003E297B" w:rsidRPr="003E297B" w:rsidRDefault="003E297B" w:rsidP="003E297B">
      <w:pPr>
        <w:pStyle w:val="ad"/>
        <w:spacing w:before="0" w:beforeAutospacing="0" w:after="0" w:afterAutospacing="0" w:line="276" w:lineRule="auto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4427211" w14:textId="6FBC6B9D" w:rsidR="004A4BB8" w:rsidRDefault="008C3049" w:rsidP="000347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</w:t>
      </w:r>
      <w:r w:rsidR="00BC732E" w:rsidRPr="00BC732E">
        <w:rPr>
          <w:b/>
          <w:bCs/>
          <w:color w:val="000000"/>
          <w:sz w:val="28"/>
          <w:szCs w:val="28"/>
        </w:rPr>
        <w:t>4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6339FB" w:rsidRPr="006339FB">
        <w:rPr>
          <w:bCs/>
          <w:sz w:val="28"/>
          <w:szCs w:val="28"/>
          <w:lang w:val="uk-UA"/>
        </w:rPr>
        <w:t>Побудова одношарової нейронної мережі</w:t>
      </w:r>
      <w:r w:rsidR="000347C9">
        <w:rPr>
          <w:sz w:val="28"/>
          <w:szCs w:val="28"/>
          <w:lang w:val="uk-UA"/>
        </w:rPr>
        <w:t>.</w:t>
      </w:r>
    </w:p>
    <w:p w14:paraId="3357A38B" w14:textId="65E884FB" w:rsidR="008C3049" w:rsidRDefault="008C3049" w:rsidP="000347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51DEDB3A" w14:textId="77777777" w:rsidR="002504BD" w:rsidRPr="002504BD" w:rsidRDefault="002504BD" w:rsidP="00250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matplotlib.pyplot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neurolab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Завантаження вхідних даних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 = np.loadtxt(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'data_simple_nn.txt'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Поділ даних на точки даних та мітки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= text[: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labels = text[: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вхідних даних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plt.scatter(data[: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1'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2'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'Вхідні дані'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Мінімальне та максимальне значення для кожного виміру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dim1_min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dim1_max = data[: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].min()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].max()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dim2_min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dim2_max = data[: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].min()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data[: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].max()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кількості нейронів у вихідному шарі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num_output = labels.shape[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одношарової нейронної мережі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 = [dim1_min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dim1_max]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dim2 = [dim2_min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dim2_max]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nn = nl.net.newp([dim1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dim2]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num_output)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error_progress = nn.train(data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labels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lr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0.03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просування процесу навчання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plt.plot(error_progress)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'Кількість епох'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'Помилка навчання'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'Змінення помилки навчання'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plt.grid()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plt.show()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Виконання класифікатора на тестових точках даних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print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 results:'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data_test = [[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0.4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4.3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4.4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0.6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4.7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8.1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item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data_test: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504B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(item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'--&gt;'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nn.sim([item])[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</w:p>
    <w:p w14:paraId="7086F381" w14:textId="77777777" w:rsidR="004A4BB8" w:rsidRDefault="004A4BB8" w:rsidP="000347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14:paraId="0398ED4A" w14:textId="241ECAB2" w:rsidR="00EF2B28" w:rsidRDefault="00EF2B28" w:rsidP="00F10B84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8834122" w14:textId="4E22A783" w:rsidR="00931FF8" w:rsidRPr="007F386C" w:rsidRDefault="00E80DA5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E80DA5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2811B6B" wp14:editId="4E058EA5">
            <wp:extent cx="3362794" cy="2553056"/>
            <wp:effectExtent l="0" t="0" r="9525" b="0"/>
            <wp:docPr id="76348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7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958" w14:textId="5890DDF1" w:rsidR="00801858" w:rsidRDefault="00AD630D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D376D">
        <w:rPr>
          <w:color w:val="000000"/>
          <w:sz w:val="28"/>
          <w:szCs w:val="28"/>
          <w:lang w:val="uk-UA"/>
        </w:rPr>
        <w:t>2.</w:t>
      </w:r>
      <w:r w:rsidR="00F75EAD" w:rsidRPr="00F75EA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.</w:t>
      </w:r>
      <w:r w:rsidR="00F75EAD" w:rsidRPr="00F75EA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</w:t>
      </w:r>
      <w:r w:rsidR="00123194">
        <w:rPr>
          <w:color w:val="000000"/>
          <w:sz w:val="28"/>
          <w:szCs w:val="28"/>
          <w:lang w:val="uk-UA"/>
        </w:rPr>
        <w:t xml:space="preserve">Результат виконання </w:t>
      </w:r>
      <w:r w:rsidR="00F75EAD">
        <w:rPr>
          <w:color w:val="000000"/>
          <w:sz w:val="28"/>
          <w:szCs w:val="28"/>
          <w:lang w:val="uk-UA"/>
        </w:rPr>
        <w:t>завдання</w:t>
      </w:r>
      <w:r w:rsidR="00D774A0">
        <w:rPr>
          <w:color w:val="000000"/>
          <w:sz w:val="28"/>
          <w:szCs w:val="28"/>
          <w:lang w:val="uk-UA"/>
        </w:rPr>
        <w:t xml:space="preserve"> (графік</w:t>
      </w:r>
      <w:r w:rsidR="00E80DA5">
        <w:rPr>
          <w:color w:val="000000"/>
          <w:sz w:val="28"/>
          <w:szCs w:val="28"/>
          <w:lang w:val="uk-UA"/>
        </w:rPr>
        <w:t xml:space="preserve"> 1</w:t>
      </w:r>
      <w:r w:rsidR="00D774A0">
        <w:rPr>
          <w:color w:val="000000"/>
          <w:sz w:val="28"/>
          <w:szCs w:val="28"/>
          <w:lang w:val="uk-UA"/>
        </w:rPr>
        <w:t>)</w:t>
      </w:r>
      <w:r w:rsidR="00F75EAD">
        <w:rPr>
          <w:color w:val="000000"/>
          <w:sz w:val="28"/>
          <w:szCs w:val="28"/>
          <w:lang w:val="uk-UA"/>
        </w:rPr>
        <w:t>.</w:t>
      </w:r>
    </w:p>
    <w:p w14:paraId="2774DE56" w14:textId="498244E3" w:rsidR="004A4BB8" w:rsidRDefault="004A4BB8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599826C" w14:textId="2BB48B7B" w:rsidR="004A4BB8" w:rsidRDefault="00C52925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C52925">
        <w:rPr>
          <w:color w:val="000000"/>
          <w:sz w:val="28"/>
          <w:szCs w:val="28"/>
          <w:lang w:val="uk-UA"/>
        </w:rPr>
        <w:drawing>
          <wp:inline distT="0" distB="0" distL="0" distR="0" wp14:anchorId="4857BF21" wp14:editId="694C3FD5">
            <wp:extent cx="3343742" cy="2534004"/>
            <wp:effectExtent l="0" t="0" r="9525" b="0"/>
            <wp:docPr id="182600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05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3C6" w14:textId="561E10F7" w:rsidR="00334C3A" w:rsidRDefault="00801858" w:rsidP="00920B4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</w:t>
      </w:r>
      <w:r w:rsidRPr="00F75EA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.</w:t>
      </w:r>
      <w:r w:rsidR="00D774A0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</w:t>
      </w:r>
      <w:r w:rsidR="00C52925">
        <w:rPr>
          <w:color w:val="000000"/>
          <w:sz w:val="28"/>
          <w:szCs w:val="28"/>
          <w:lang w:val="uk-UA"/>
        </w:rPr>
        <w:t xml:space="preserve"> (графік 2)</w:t>
      </w:r>
      <w:r>
        <w:rPr>
          <w:color w:val="000000"/>
          <w:sz w:val="28"/>
          <w:szCs w:val="28"/>
          <w:lang w:val="uk-UA"/>
        </w:rPr>
        <w:t>.</w:t>
      </w:r>
    </w:p>
    <w:p w14:paraId="5A7DC0FA" w14:textId="777D6D00" w:rsidR="00C1529D" w:rsidRDefault="00C1529D" w:rsidP="00920B4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1CB9CBA" w14:textId="16CF0B66" w:rsidR="00030A40" w:rsidRDefault="00030A40" w:rsidP="00920B4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030A40">
        <w:rPr>
          <w:color w:val="000000"/>
          <w:sz w:val="28"/>
          <w:szCs w:val="28"/>
          <w:lang w:val="uk-UA"/>
        </w:rPr>
        <w:drawing>
          <wp:inline distT="0" distB="0" distL="0" distR="0" wp14:anchorId="1FF515D5" wp14:editId="185354B0">
            <wp:extent cx="3543795" cy="2457793"/>
            <wp:effectExtent l="0" t="0" r="0" b="0"/>
            <wp:docPr id="22598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6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F1C" w14:textId="5F34A998" w:rsidR="00995661" w:rsidRPr="00760CEF" w:rsidRDefault="00C1529D" w:rsidP="00760CE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</w:t>
      </w:r>
      <w:r w:rsidRPr="00F75EA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77620B88" w14:textId="0371F915" w:rsidR="00334C3A" w:rsidRDefault="00334C3A" w:rsidP="00334C3A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lastRenderedPageBreak/>
        <w:t>Висновок:</w:t>
      </w:r>
    </w:p>
    <w:p w14:paraId="3583AF4A" w14:textId="48920611" w:rsidR="00483CBA" w:rsidRPr="00483CBA" w:rsidRDefault="00483CBA" w:rsidP="00483CBA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483CBA">
        <w:rPr>
          <w:i/>
          <w:iCs/>
          <w:color w:val="000000"/>
          <w:sz w:val="28"/>
          <w:szCs w:val="28"/>
          <w:lang w:val="uk-UA"/>
        </w:rPr>
        <w:t xml:space="preserve">На першому графіку </w:t>
      </w:r>
      <w:r w:rsidR="00A24C53">
        <w:rPr>
          <w:i/>
          <w:iCs/>
          <w:color w:val="000000"/>
          <w:sz w:val="28"/>
          <w:szCs w:val="28"/>
          <w:lang w:val="uk-UA"/>
        </w:rPr>
        <w:t>зображено</w:t>
      </w:r>
      <w:r w:rsidRPr="00483CBA">
        <w:rPr>
          <w:i/>
          <w:iCs/>
          <w:color w:val="000000"/>
          <w:sz w:val="28"/>
          <w:szCs w:val="28"/>
          <w:lang w:val="uk-UA"/>
        </w:rPr>
        <w:t xml:space="preserve"> візуалізацію вхідних даних, де осі представляють розмірності 1 і 2. Кожна точка на графіку відповідає одній парі вхідних даних.</w:t>
      </w:r>
    </w:p>
    <w:p w14:paraId="4AFE8550" w14:textId="0A26A279" w:rsidR="00483CBA" w:rsidRPr="00483CBA" w:rsidRDefault="00483CBA" w:rsidP="00483CBA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483CBA">
        <w:rPr>
          <w:i/>
          <w:iCs/>
          <w:color w:val="000000"/>
          <w:sz w:val="28"/>
          <w:szCs w:val="28"/>
          <w:lang w:val="uk-UA"/>
        </w:rPr>
        <w:t xml:space="preserve">На другому графіку </w:t>
      </w:r>
      <w:r w:rsidR="00A24C53">
        <w:rPr>
          <w:i/>
          <w:iCs/>
          <w:color w:val="000000"/>
          <w:sz w:val="28"/>
          <w:szCs w:val="28"/>
          <w:lang w:val="uk-UA"/>
        </w:rPr>
        <w:t>зображено</w:t>
      </w:r>
      <w:r w:rsidRPr="00483CBA">
        <w:rPr>
          <w:i/>
          <w:iCs/>
          <w:color w:val="000000"/>
          <w:sz w:val="28"/>
          <w:szCs w:val="28"/>
          <w:lang w:val="uk-UA"/>
        </w:rPr>
        <w:t xml:space="preserve"> динаміку зміни помилки навчання під час тренування нейронної мережі. Вісь x представляє кількість епох, а вісь y відображає величину помилки. Цей графік дозволяє визначити, як ефективно модель навчається на вхідних даних.</w:t>
      </w:r>
    </w:p>
    <w:p w14:paraId="466D4557" w14:textId="6CA0D6C7" w:rsidR="00483CBA" w:rsidRPr="00483CBA" w:rsidRDefault="00483CBA" w:rsidP="00483CBA">
      <w:pPr>
        <w:pStyle w:val="ad"/>
        <w:spacing w:before="0" w:beforeAutospacing="0" w:after="0" w:afterAutospacing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483CBA">
        <w:rPr>
          <w:i/>
          <w:iCs/>
          <w:color w:val="000000"/>
          <w:sz w:val="28"/>
          <w:szCs w:val="28"/>
          <w:lang w:val="uk-UA"/>
        </w:rPr>
        <w:t xml:space="preserve">Щодо </w:t>
      </w:r>
      <w:r w:rsidR="005063AF">
        <w:rPr>
          <w:i/>
          <w:iCs/>
          <w:color w:val="000000"/>
          <w:sz w:val="28"/>
          <w:szCs w:val="28"/>
          <w:lang w:val="uk-UA"/>
        </w:rPr>
        <w:t>терміналу</w:t>
      </w:r>
      <w:r w:rsidRPr="00483CBA">
        <w:rPr>
          <w:i/>
          <w:iCs/>
          <w:color w:val="000000"/>
          <w:sz w:val="28"/>
          <w:szCs w:val="28"/>
          <w:lang w:val="uk-UA"/>
        </w:rPr>
        <w:t xml:space="preserve">, </w:t>
      </w:r>
      <w:r w:rsidR="005063AF">
        <w:rPr>
          <w:i/>
          <w:iCs/>
          <w:color w:val="000000"/>
          <w:sz w:val="28"/>
          <w:szCs w:val="28"/>
          <w:lang w:val="uk-UA"/>
        </w:rPr>
        <w:t>було отримано</w:t>
      </w:r>
      <w:r w:rsidRPr="00483CBA">
        <w:rPr>
          <w:i/>
          <w:iCs/>
          <w:color w:val="000000"/>
          <w:sz w:val="28"/>
          <w:szCs w:val="28"/>
          <w:lang w:val="uk-UA"/>
        </w:rPr>
        <w:t xml:space="preserve"> вивід класифікатора для тестових точок даних. Кожен рядок представляє вхідні дані, а вивід показує результат класифікації для кожного вхідного зразка.</w:t>
      </w:r>
    </w:p>
    <w:p w14:paraId="1211FFAC" w14:textId="77777777" w:rsidR="00995661" w:rsidRPr="00536672" w:rsidRDefault="00995661" w:rsidP="0036207F">
      <w:pPr>
        <w:pStyle w:val="ad"/>
        <w:spacing w:before="0" w:beforeAutospacing="0" w:after="0" w:afterAutospacing="0" w:line="360" w:lineRule="auto"/>
        <w:ind w:firstLine="708"/>
        <w:jc w:val="both"/>
        <w:rPr>
          <w:rFonts w:eastAsia="Calibri"/>
          <w:i/>
          <w:iCs/>
          <w:sz w:val="28"/>
          <w:szCs w:val="22"/>
          <w:lang w:val="uk-UA" w:eastAsia="en-US"/>
        </w:rPr>
      </w:pPr>
    </w:p>
    <w:p w14:paraId="5C49A089" w14:textId="026C59BB" w:rsidR="00DB39DA" w:rsidRDefault="00CA1C13" w:rsidP="0057155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</w:t>
      </w:r>
      <w:r w:rsidR="00BC732E" w:rsidRPr="00BC732E">
        <w:rPr>
          <w:b/>
          <w:bCs/>
          <w:color w:val="000000"/>
          <w:sz w:val="28"/>
          <w:szCs w:val="28"/>
        </w:rPr>
        <w:t>5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CB239D" w:rsidRPr="00CB239D">
        <w:rPr>
          <w:bCs/>
          <w:sz w:val="28"/>
          <w:szCs w:val="28"/>
          <w:lang w:val="uk-UA"/>
        </w:rPr>
        <w:t>Побудова багатошарової нейронної мережі</w:t>
      </w:r>
      <w:r w:rsidR="00571550">
        <w:rPr>
          <w:sz w:val="28"/>
          <w:szCs w:val="28"/>
          <w:lang w:val="uk-UA"/>
        </w:rPr>
        <w:t>.</w:t>
      </w:r>
    </w:p>
    <w:p w14:paraId="32279270" w14:textId="3207D338" w:rsidR="00BC716F" w:rsidRPr="001F4CD8" w:rsidRDefault="001F4CD8" w:rsidP="0057155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94A03D3" w14:textId="77777777" w:rsidR="002504BD" w:rsidRPr="002504BD" w:rsidRDefault="002504BD" w:rsidP="00250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matplotlib.pyplot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neurolab 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Генерація тренувальних даних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min_val = -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max_val =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num_points =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130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np.linspace(min_val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max_val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num_points)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np.square(x) +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 /= np.linalg.norm(y)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даних та міток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= x.reshape(num_points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labels = y.reshape(num_points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вхідних даних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plt.scatter(data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labels)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1'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2'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'Вхідні дані'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багатошарової нейронної мережі з двома прихованими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шарами. Перший прихований шар складається із десяти нейронів.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Другий прихований шар складається з шести нейронів.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Вихідний шар складається з одного нейрона.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nn = nl.net.newff([[min_val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max_val]]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Завдання градієнтного спуску як навчального алгоритму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nn.trainf = nl.train.train_gd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Тренування нейронної мережі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error_progress = nn.train(data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labels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2000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goal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Виконання нейронної мережі на тренувальних даних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 = nn.sim(data)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y_pred = output.reshape(num_points)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помилки навчання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plt.plot(error_progress)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'Кількість епох'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'Помилка навчання'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'Змінення помилки навчання'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результатів</w:t>
      </w:r>
      <w:r w:rsidRPr="002504B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x_dense = np.linspace(min_val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max_val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num_points *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y_dense_pred = nn.sim(x_dense.reshape(x_dense.size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)).reshape(x_dense.size)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plt.figure()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plt.plot(x_dense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y_dense_pred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'-'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r w:rsidRPr="002504B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2504B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'Фактичні і прогнозні значення'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504B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plt.show()</w:t>
      </w:r>
    </w:p>
    <w:p w14:paraId="2E02564B" w14:textId="77777777" w:rsidR="00BC716F" w:rsidRPr="001F4CD8" w:rsidRDefault="00BC716F" w:rsidP="00DB39DA">
      <w:pPr>
        <w:pStyle w:val="ad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FBC73D9" w14:textId="5B0FA543" w:rsidR="00DB39DA" w:rsidRDefault="001F4CD8" w:rsidP="00DB39DA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5D088C43" w14:textId="3DBC8179" w:rsidR="00A83639" w:rsidRPr="00DB39DA" w:rsidRDefault="00AD3C30" w:rsidP="00DB39DA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AD3C30">
        <w:rPr>
          <w:color w:val="000000"/>
          <w:sz w:val="28"/>
          <w:szCs w:val="28"/>
          <w:lang w:val="uk-UA"/>
        </w:rPr>
        <w:drawing>
          <wp:inline distT="0" distB="0" distL="0" distR="0" wp14:anchorId="03BFDBCC" wp14:editId="725FD69B">
            <wp:extent cx="3343742" cy="2534004"/>
            <wp:effectExtent l="0" t="0" r="9525" b="0"/>
            <wp:docPr id="113589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0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58F" w14:textId="43A9AC1C" w:rsidR="00BC732E" w:rsidRDefault="00BC732E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</w:t>
      </w:r>
      <w:r w:rsidRPr="00DB39D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>.</w:t>
      </w:r>
      <w:r w:rsidRPr="00DB39D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605862">
        <w:rPr>
          <w:color w:val="000000"/>
          <w:sz w:val="28"/>
          <w:szCs w:val="28"/>
          <w:lang w:val="uk-UA"/>
        </w:rPr>
        <w:t xml:space="preserve"> завдання</w:t>
      </w:r>
      <w:r w:rsidR="00AD3C30">
        <w:rPr>
          <w:color w:val="000000"/>
          <w:sz w:val="28"/>
          <w:szCs w:val="28"/>
          <w:lang w:val="uk-UA"/>
        </w:rPr>
        <w:t xml:space="preserve"> (графік 1)</w:t>
      </w:r>
      <w:r w:rsidR="0055202E">
        <w:rPr>
          <w:color w:val="000000"/>
          <w:sz w:val="28"/>
          <w:szCs w:val="28"/>
          <w:lang w:val="uk-UA"/>
        </w:rPr>
        <w:t>.</w:t>
      </w:r>
    </w:p>
    <w:p w14:paraId="5F3C908D" w14:textId="31825E05" w:rsidR="00D66B9D" w:rsidRDefault="00D66B9D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15DB5C3" w14:textId="4F198DA7" w:rsidR="00D66B9D" w:rsidRDefault="00D66B9D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D66B9D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25C2473" wp14:editId="43EF0F04">
            <wp:extent cx="3372321" cy="2534004"/>
            <wp:effectExtent l="0" t="0" r="0" b="0"/>
            <wp:docPr id="158064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43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1559" w14:textId="451FF1FB" w:rsidR="00846FB2" w:rsidRDefault="00846FB2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</w:t>
      </w:r>
      <w:r w:rsidRPr="00DB39D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 (графік 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).</w:t>
      </w:r>
    </w:p>
    <w:p w14:paraId="759308BD" w14:textId="24C343B5" w:rsidR="00D66B9D" w:rsidRDefault="00D66B9D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20932C5" w14:textId="0E51707C" w:rsidR="00D66B9D" w:rsidRDefault="00D66B9D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D66B9D">
        <w:rPr>
          <w:color w:val="000000"/>
          <w:sz w:val="28"/>
          <w:szCs w:val="28"/>
          <w:lang w:val="uk-UA"/>
        </w:rPr>
        <w:drawing>
          <wp:inline distT="0" distB="0" distL="0" distR="0" wp14:anchorId="655509AE" wp14:editId="0A6140BD">
            <wp:extent cx="3372321" cy="2543530"/>
            <wp:effectExtent l="0" t="0" r="0" b="9525"/>
            <wp:docPr id="258372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2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78F" w14:textId="0B21F5C0" w:rsidR="00846FB2" w:rsidRPr="00DB39DA" w:rsidRDefault="00846FB2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Рис. 2.</w:t>
      </w:r>
      <w:r w:rsidRPr="00DB39D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 (графік </w:t>
      </w:r>
      <w:r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>).</w:t>
      </w:r>
    </w:p>
    <w:p w14:paraId="39660765" w14:textId="6721B248" w:rsidR="00846FB2" w:rsidRDefault="00846FB2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</w:rPr>
      </w:pPr>
    </w:p>
    <w:p w14:paraId="12C16CF2" w14:textId="1FF1B44D" w:rsidR="006460A2" w:rsidRPr="00DB39DA" w:rsidRDefault="006460A2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</w:rPr>
      </w:pPr>
      <w:r w:rsidRPr="006460A2">
        <w:rPr>
          <w:color w:val="000000"/>
          <w:sz w:val="28"/>
          <w:szCs w:val="28"/>
        </w:rPr>
        <w:drawing>
          <wp:inline distT="0" distB="0" distL="0" distR="0" wp14:anchorId="169EB289" wp14:editId="6133ECF6">
            <wp:extent cx="3172268" cy="1800476"/>
            <wp:effectExtent l="0" t="0" r="9525" b="9525"/>
            <wp:docPr id="105725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5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7B47" w14:textId="6003B43C" w:rsidR="00846FB2" w:rsidRPr="00DB39DA" w:rsidRDefault="00846FB2" w:rsidP="00846FB2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Рис. 2.</w:t>
      </w:r>
      <w:r w:rsidRPr="00DB39D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48D91B7B" w14:textId="77777777" w:rsidR="00846FB2" w:rsidRPr="00DB39DA" w:rsidRDefault="00846FB2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</w:rPr>
      </w:pPr>
    </w:p>
    <w:p w14:paraId="5E887DE7" w14:textId="003F6158" w:rsidR="000D111F" w:rsidRDefault="004A5A5A" w:rsidP="00335044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35C02DDD" w14:textId="15F4414D" w:rsidR="0036736A" w:rsidRPr="0036736A" w:rsidRDefault="0036736A" w:rsidP="0036736A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36736A">
        <w:rPr>
          <w:i/>
          <w:iCs/>
          <w:color w:val="000000"/>
          <w:sz w:val="28"/>
          <w:szCs w:val="28"/>
          <w:lang w:val="uk-UA"/>
        </w:rPr>
        <w:lastRenderedPageBreak/>
        <w:t>Результати навчання показують, що помилка зменшується з кожною епохою, і досягає поставленої мети (goal=0.01) після 1900 епох. Графік помилки навчання</w:t>
      </w:r>
      <w:r>
        <w:rPr>
          <w:i/>
          <w:iCs/>
          <w:color w:val="000000"/>
          <w:sz w:val="28"/>
          <w:szCs w:val="28"/>
          <w:lang w:val="uk-UA"/>
        </w:rPr>
        <w:t xml:space="preserve">, </w:t>
      </w:r>
      <w:r w:rsidRPr="0036736A">
        <w:rPr>
          <w:i/>
          <w:iCs/>
          <w:color w:val="000000"/>
          <w:sz w:val="28"/>
          <w:szCs w:val="28"/>
          <w:lang w:val="uk-UA"/>
        </w:rPr>
        <w:t>фактичних та прогнозованих значень підтверджують, що нейронна мережа успішно вивчає залежність між вхідними та вихідними даними.</w:t>
      </w:r>
    </w:p>
    <w:p w14:paraId="1A8627B7" w14:textId="6B843A34" w:rsidR="0036736A" w:rsidRDefault="0036736A" w:rsidP="0036736A">
      <w:pPr>
        <w:pStyle w:val="ad"/>
        <w:spacing w:before="0" w:beforeAutospacing="0" w:after="0" w:afterAutospacing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В результаті</w:t>
      </w:r>
      <w:r w:rsidRPr="0036736A">
        <w:rPr>
          <w:i/>
          <w:iCs/>
          <w:color w:val="000000"/>
          <w:sz w:val="28"/>
          <w:szCs w:val="28"/>
          <w:lang w:val="uk-UA"/>
        </w:rPr>
        <w:t>, цей код ефективно використовує нейронну мережу для апроксимації заданої функції, досягаючи заданої точності після певної кількості епох навчання.</w:t>
      </w:r>
    </w:p>
    <w:p w14:paraId="6895C737" w14:textId="77777777" w:rsidR="0036736A" w:rsidRPr="0036736A" w:rsidRDefault="0036736A" w:rsidP="0036736A">
      <w:pPr>
        <w:pStyle w:val="ad"/>
        <w:spacing w:before="0" w:beforeAutospacing="0" w:after="0" w:afterAutospacing="0"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</w:p>
    <w:p w14:paraId="6EBFF613" w14:textId="4300CECE" w:rsidR="00540E5D" w:rsidRDefault="00540E5D" w:rsidP="00335044">
      <w:pPr>
        <w:jc w:val="both"/>
        <w:rPr>
          <w:sz w:val="28"/>
          <w:szCs w:val="28"/>
        </w:rPr>
      </w:pPr>
      <w:r w:rsidRPr="00335044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2.6. </w:t>
      </w:r>
      <w:r w:rsidR="00335044" w:rsidRPr="00335044">
        <w:rPr>
          <w:rFonts w:ascii="Times New Roman" w:hAnsi="Times New Roman"/>
          <w:sz w:val="28"/>
          <w:szCs w:val="28"/>
        </w:rPr>
        <w:t>Побудова багатошарової нейронної мережі для свого варіанту</w:t>
      </w:r>
      <w:r>
        <w:rPr>
          <w:sz w:val="28"/>
          <w:szCs w:val="28"/>
        </w:rPr>
        <w:t>.</w:t>
      </w:r>
    </w:p>
    <w:p w14:paraId="110A8D08" w14:textId="7D224C12" w:rsidR="00962C4A" w:rsidRPr="00962C4A" w:rsidRDefault="00962C4A" w:rsidP="00962C4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№1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393"/>
      </w:tblGrid>
      <w:tr w:rsidR="0053587A" w:rsidRPr="0053587A" w14:paraId="600E7EED" w14:textId="77777777" w:rsidTr="0053587A">
        <w:trPr>
          <w:jc w:val="center"/>
        </w:trPr>
        <w:tc>
          <w:tcPr>
            <w:tcW w:w="1951" w:type="dxa"/>
            <w:vAlign w:val="center"/>
          </w:tcPr>
          <w:p w14:paraId="43BB949A" w14:textId="3A0861EC" w:rsidR="0053587A" w:rsidRPr="0053587A" w:rsidRDefault="0053587A" w:rsidP="0053587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587A">
              <w:rPr>
                <w:rFonts w:ascii="Times New Roman" w:hAnsi="Times New Roman"/>
                <w:b/>
                <w:bCs/>
                <w:sz w:val="28"/>
                <w:szCs w:val="28"/>
              </w:rPr>
              <w:t>№ варіанта</w:t>
            </w:r>
          </w:p>
        </w:tc>
        <w:tc>
          <w:tcPr>
            <w:tcW w:w="2393" w:type="dxa"/>
            <w:vAlign w:val="center"/>
          </w:tcPr>
          <w:p w14:paraId="0E409E88" w14:textId="77777777" w:rsidR="0053587A" w:rsidRPr="0053587A" w:rsidRDefault="0053587A" w:rsidP="0053587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587A">
              <w:rPr>
                <w:rFonts w:ascii="Times New Roman" w:hAnsi="Times New Roman"/>
                <w:b/>
                <w:bCs/>
                <w:sz w:val="28"/>
                <w:szCs w:val="28"/>
              </w:rPr>
              <w:t>Тестові дані</w:t>
            </w:r>
          </w:p>
        </w:tc>
      </w:tr>
      <w:tr w:rsidR="0053587A" w:rsidRPr="0053587A" w14:paraId="18D51CF7" w14:textId="77777777" w:rsidTr="0053587A">
        <w:trPr>
          <w:jc w:val="center"/>
        </w:trPr>
        <w:tc>
          <w:tcPr>
            <w:tcW w:w="1951" w:type="dxa"/>
            <w:vAlign w:val="center"/>
          </w:tcPr>
          <w:p w14:paraId="27283ACB" w14:textId="44358F3D" w:rsidR="0053587A" w:rsidRPr="0053587A" w:rsidRDefault="0053587A" w:rsidP="0053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587A">
              <w:rPr>
                <w:rFonts w:ascii="Times New Roman" w:hAnsi="Times New Roman"/>
                <w:sz w:val="28"/>
                <w:szCs w:val="28"/>
              </w:rPr>
              <w:t xml:space="preserve">Варіант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  <w:vAlign w:val="center"/>
          </w:tcPr>
          <w:p w14:paraId="4D64386A" w14:textId="3F6C0E15" w:rsidR="0053587A" w:rsidRPr="0053587A" w:rsidRDefault="0053587A" w:rsidP="0053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587A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3587A">
              <w:rPr>
                <w:rFonts w:ascii="Times New Roman" w:hAnsi="Times New Roman"/>
                <w:sz w:val="28"/>
                <w:szCs w:val="28"/>
              </w:rPr>
              <w:t xml:space="preserve"> = 2</w:t>
            </w:r>
            <w:r w:rsidRPr="0053587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3587A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53587A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5096C976" w14:textId="06D788DD" w:rsidR="0053587A" w:rsidRDefault="0053587A" w:rsidP="00335044">
      <w:pPr>
        <w:jc w:val="both"/>
        <w:rPr>
          <w:rFonts w:ascii="Times New Roman" w:hAnsi="Times New Roman"/>
          <w:b/>
          <w:sz w:val="28"/>
          <w:szCs w:val="28"/>
        </w:rPr>
      </w:pPr>
    </w:p>
    <w:p w14:paraId="15AA4BD2" w14:textId="6CD5ABD3" w:rsidR="00962C4A" w:rsidRPr="00962C4A" w:rsidRDefault="00962C4A" w:rsidP="00962C4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№</w:t>
      </w:r>
      <w:r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121830" w:rsidRPr="00121830" w14:paraId="76D0EE48" w14:textId="77777777" w:rsidTr="00121830">
        <w:trPr>
          <w:jc w:val="center"/>
        </w:trPr>
        <w:tc>
          <w:tcPr>
            <w:tcW w:w="1595" w:type="dxa"/>
            <w:vMerge w:val="restart"/>
            <w:vAlign w:val="center"/>
          </w:tcPr>
          <w:p w14:paraId="26F97746" w14:textId="77777777" w:rsidR="00121830" w:rsidRPr="00121830" w:rsidRDefault="00121830" w:rsidP="0012183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21830">
              <w:rPr>
                <w:rFonts w:ascii="Times New Roman" w:hAnsi="Times New Roman"/>
                <w:b/>
                <w:bCs/>
                <w:sz w:val="28"/>
                <w:szCs w:val="28"/>
              </w:rPr>
              <w:t>Номер варіанта</w:t>
            </w:r>
          </w:p>
        </w:tc>
        <w:tc>
          <w:tcPr>
            <w:tcW w:w="3190" w:type="dxa"/>
            <w:gridSpan w:val="2"/>
            <w:vAlign w:val="center"/>
          </w:tcPr>
          <w:p w14:paraId="4B61824F" w14:textId="77777777" w:rsidR="00121830" w:rsidRPr="00121830" w:rsidRDefault="00121830" w:rsidP="0012183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21830">
              <w:rPr>
                <w:rFonts w:ascii="Times New Roman" w:hAnsi="Times New Roman"/>
                <w:b/>
                <w:bCs/>
                <w:sz w:val="28"/>
                <w:szCs w:val="28"/>
              </w:rPr>
              <w:t>Багатошаровий персептрон</w:t>
            </w:r>
          </w:p>
        </w:tc>
      </w:tr>
      <w:tr w:rsidR="00121830" w:rsidRPr="00121830" w14:paraId="00EB5FD1" w14:textId="77777777" w:rsidTr="00121830">
        <w:trPr>
          <w:jc w:val="center"/>
        </w:trPr>
        <w:tc>
          <w:tcPr>
            <w:tcW w:w="1595" w:type="dxa"/>
            <w:vMerge/>
            <w:vAlign w:val="center"/>
          </w:tcPr>
          <w:p w14:paraId="48523B57" w14:textId="77777777" w:rsidR="00121830" w:rsidRPr="00121830" w:rsidRDefault="00121830" w:rsidP="0012183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14:paraId="15BB43C3" w14:textId="77777777" w:rsidR="00121830" w:rsidRPr="00121830" w:rsidRDefault="00121830" w:rsidP="0012183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21830">
              <w:rPr>
                <w:rFonts w:ascii="Times New Roman" w:hAnsi="Times New Roman"/>
                <w:b/>
                <w:bCs/>
                <w:sz w:val="28"/>
                <w:szCs w:val="28"/>
              </w:rPr>
              <w:t>Кількість шарів</w:t>
            </w:r>
          </w:p>
        </w:tc>
        <w:tc>
          <w:tcPr>
            <w:tcW w:w="1595" w:type="dxa"/>
            <w:vAlign w:val="center"/>
          </w:tcPr>
          <w:p w14:paraId="4C234A6F" w14:textId="77777777" w:rsidR="00121830" w:rsidRPr="00121830" w:rsidRDefault="00121830" w:rsidP="0012183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21830">
              <w:rPr>
                <w:rFonts w:ascii="Times New Roman" w:hAnsi="Times New Roman"/>
                <w:b/>
                <w:bCs/>
                <w:sz w:val="28"/>
                <w:szCs w:val="28"/>
              </w:rPr>
              <w:t>Кількості нейронів у шарах</w:t>
            </w:r>
          </w:p>
        </w:tc>
      </w:tr>
      <w:tr w:rsidR="00121830" w:rsidRPr="00121830" w14:paraId="71296351" w14:textId="77777777" w:rsidTr="00121830">
        <w:trPr>
          <w:jc w:val="center"/>
        </w:trPr>
        <w:tc>
          <w:tcPr>
            <w:tcW w:w="1595" w:type="dxa"/>
            <w:vAlign w:val="center"/>
          </w:tcPr>
          <w:p w14:paraId="60C78015" w14:textId="4B81DB9D" w:rsidR="00121830" w:rsidRPr="00121830" w:rsidRDefault="00121830" w:rsidP="001218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95" w:type="dxa"/>
            <w:vAlign w:val="center"/>
          </w:tcPr>
          <w:p w14:paraId="60899772" w14:textId="77777777" w:rsidR="00121830" w:rsidRPr="00121830" w:rsidRDefault="00121830" w:rsidP="001218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183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vAlign w:val="center"/>
          </w:tcPr>
          <w:p w14:paraId="1983D259" w14:textId="1D850E38" w:rsidR="00121830" w:rsidRPr="00121830" w:rsidRDefault="00121830" w:rsidP="001218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121830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 w14:paraId="3FE09D25" w14:textId="77777777" w:rsidR="00121830" w:rsidRPr="00335044" w:rsidRDefault="00121830" w:rsidP="00335044">
      <w:pPr>
        <w:jc w:val="both"/>
        <w:rPr>
          <w:rFonts w:ascii="Times New Roman" w:hAnsi="Times New Roman"/>
          <w:b/>
          <w:sz w:val="28"/>
          <w:szCs w:val="28"/>
        </w:rPr>
      </w:pPr>
    </w:p>
    <w:p w14:paraId="1EA9E41D" w14:textId="5D8B4F14" w:rsidR="00540E5D" w:rsidRDefault="00540E5D" w:rsidP="00540E5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36935CA" w14:textId="77777777" w:rsidR="009640EF" w:rsidRPr="009640EF" w:rsidRDefault="009640EF" w:rsidP="00964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matplotlib.pyplot 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neurolab 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Генерація тренувальних даних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min_val = -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max_val =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num_points =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130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np.linspace(min_val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max_val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num_points)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np.square(x) +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 /= np.linalg.norm(y)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даних та міток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data = x.reshape(num_points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labels = y.reshape(num_points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вхідних даних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plt.scatter(data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labels)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1'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'розмірність 2'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'Вхідні дані'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багатошарової нейронної мережі з двома прихованими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шарами. Перший прихований шар складається із десяти нейронів.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Другий прихований шар складається з шести нейронів.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Вихідний шар складається з одного нейрона.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nn = nl.net.newff([[min_val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max_val]]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Завдання градієнтного спуску як навчального алгоритму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nn.trainf = nl.train.train_gd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Тренування нейронної мережі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error_progress = nn.train(data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labels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2000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goal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0.01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Виконання нейронної мережі на тренувальних даних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 = nn.sim(data)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y_pred = output.reshape(num_points)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помилки навчання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plt.figure()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plt.plot(error_progress)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plt.xlabel(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'Кількість епох'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plt.ylabel(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'Помилка навчання'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'Змінення помилки навчання'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графіка результатів</w:t>
      </w:r>
      <w:r w:rsidRPr="009640E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x_dense = np.linspace(min_val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max_val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num_points *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y_dense_pred = nn.sim(x_dense.reshape(x_dense.size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)).reshape(x_dense.size)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plt.figure()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plt.plot(x_dense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y_dense_pred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'-'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r w:rsidRPr="009640E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plt.title(</w:t>
      </w:r>
      <w:r w:rsidRPr="009640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'Фактичні і прогнозні значення'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640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plt.show()</w:t>
      </w:r>
    </w:p>
    <w:p w14:paraId="1CB20C9C" w14:textId="77777777" w:rsidR="004B3954" w:rsidRDefault="004B3954" w:rsidP="00540E5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635FA4EA" w14:textId="1537E753" w:rsidR="00540E5D" w:rsidRDefault="00540E5D" w:rsidP="00540E5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E11BE93" w14:textId="4954511B" w:rsidR="00540E5D" w:rsidRDefault="00E44329" w:rsidP="00540E5D">
      <w:pPr>
        <w:pStyle w:val="ad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44329">
        <w:rPr>
          <w:sz w:val="28"/>
          <w:szCs w:val="28"/>
          <w:lang w:val="uk-UA"/>
        </w:rPr>
        <w:drawing>
          <wp:inline distT="0" distB="0" distL="0" distR="0" wp14:anchorId="42B84DB4" wp14:editId="3389C483">
            <wp:extent cx="3267531" cy="2448267"/>
            <wp:effectExtent l="0" t="0" r="9525" b="9525"/>
            <wp:docPr id="101943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30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A73" w14:textId="45614DCB" w:rsidR="002B14CB" w:rsidRDefault="00540E5D" w:rsidP="00153D3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.1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</w:t>
      </w:r>
      <w:r w:rsidR="00E44329">
        <w:rPr>
          <w:rFonts w:ascii="Times New Roman" w:hAnsi="Times New Roman"/>
          <w:color w:val="000000"/>
          <w:sz w:val="28"/>
          <w:szCs w:val="28"/>
        </w:rPr>
        <w:t xml:space="preserve"> (графік 1)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0F24CAC" w14:textId="1740C0A1" w:rsidR="00B71EF4" w:rsidRDefault="00B71EF4" w:rsidP="00153D3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2A92FE" w14:textId="43BFD366" w:rsidR="003D5D4A" w:rsidRDefault="003D5D4A" w:rsidP="00153D3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D5D4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11DD19D" wp14:editId="5FFF3A8B">
            <wp:extent cx="3258005" cy="2467319"/>
            <wp:effectExtent l="0" t="0" r="0" b="0"/>
            <wp:docPr id="19416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6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8AA6" w14:textId="7B9172C0" w:rsidR="00B71EF4" w:rsidRDefault="00B71EF4" w:rsidP="00B71EF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 виконання завдання (графік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14:paraId="15EC1D4C" w14:textId="5D75BD69" w:rsidR="00B71EF4" w:rsidRDefault="00B71EF4" w:rsidP="00B71EF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F059F6" w14:textId="05C14365" w:rsidR="003D5D4A" w:rsidRDefault="003D5D4A" w:rsidP="00B71EF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D5D4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243254C" wp14:editId="44FAC9DF">
            <wp:extent cx="3267531" cy="2467319"/>
            <wp:effectExtent l="0" t="0" r="9525" b="9525"/>
            <wp:docPr id="90522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81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9CA8" w14:textId="0B0996C0" w:rsidR="00B71EF4" w:rsidRPr="00153D34" w:rsidRDefault="00B71EF4" w:rsidP="00B71EF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 виконання завдання (графік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14:paraId="3442186B" w14:textId="3CE87104" w:rsidR="00B71EF4" w:rsidRDefault="00B71EF4" w:rsidP="00B71EF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C4481CB" w14:textId="37B3AF8D" w:rsidR="006C2658" w:rsidRDefault="006C2658" w:rsidP="00B71EF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C2658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03627AE2" wp14:editId="7410EE97">
            <wp:extent cx="3667637" cy="4439270"/>
            <wp:effectExtent l="0" t="0" r="9525" b="0"/>
            <wp:docPr id="198085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53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4BB9" w14:textId="489E036D" w:rsidR="00F72DCA" w:rsidRPr="00153D34" w:rsidRDefault="00F72DCA" w:rsidP="006C265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завдання.</w:t>
      </w:r>
    </w:p>
    <w:p w14:paraId="47DC3217" w14:textId="6FC8ABFC" w:rsidR="00B71EF4" w:rsidRDefault="00B71EF4" w:rsidP="00153D3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48F4E2" w14:textId="2A7326BA" w:rsidR="007B5096" w:rsidRDefault="007B5096" w:rsidP="007B5096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1EA175F4" w14:textId="25C1C6CC" w:rsidR="00883179" w:rsidRPr="00883179" w:rsidRDefault="00883179" w:rsidP="00883179">
      <w:pPr>
        <w:pStyle w:val="ad"/>
        <w:spacing w:before="0" w:beforeAutospacing="0" w:after="0" w:afterAutospacing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883179">
        <w:rPr>
          <w:i/>
          <w:iCs/>
          <w:color w:val="000000"/>
          <w:sz w:val="28"/>
          <w:szCs w:val="28"/>
          <w:lang w:val="uk-UA"/>
        </w:rPr>
        <w:t>Значення помилки навчання (Error) виводяться під час тренування для кожної епохи. З висновків можна зазначити, що помилка навчання зменшується з кожною епохою, але досягає певної мінімальної точки (goal=0.01) після 2000 епох. Графік помилки навчання і графік фактичних та прогнозних значень також показують процес навчання та якість прогнозування моделі. У даному випадку, максимальна кількість епох досягнута, і навчання завершено через досягнення мети (goal).</w:t>
      </w:r>
    </w:p>
    <w:p w14:paraId="007ACE4C" w14:textId="77777777" w:rsidR="007B5096" w:rsidRPr="00153D34" w:rsidRDefault="007B5096" w:rsidP="00153D3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DF04481" w14:textId="16278B0B" w:rsidR="008F48DC" w:rsidRPr="00420A56" w:rsidRDefault="008F48DC" w:rsidP="008F48DC">
      <w:pPr>
        <w:pStyle w:val="ad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2.7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E109E5" w:rsidRPr="00E109E5">
        <w:rPr>
          <w:bCs/>
          <w:sz w:val="28"/>
          <w:szCs w:val="28"/>
          <w:lang w:val="uk-UA"/>
        </w:rPr>
        <w:t>Побудова нейронної мережі на основі карти Кохонена, що самоорганізується</w:t>
      </w:r>
      <w:r w:rsidRPr="00EE622F">
        <w:rPr>
          <w:sz w:val="32"/>
          <w:szCs w:val="32"/>
          <w:lang w:val="uk-UA"/>
        </w:rPr>
        <w:t>.</w:t>
      </w:r>
    </w:p>
    <w:p w14:paraId="13734C96" w14:textId="4752CBE3" w:rsidR="009A66B7" w:rsidRDefault="008F48DC" w:rsidP="008F48D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4CDDBDD0" w14:textId="77777777" w:rsidR="00C94EC2" w:rsidRPr="00C94EC2" w:rsidRDefault="00C94EC2" w:rsidP="00C94E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neurolab 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numpy.random 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import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pylab 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skv =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0.05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centr = np.array([[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0.4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0.4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0.7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0.3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rand_norm = skv * rand.randn(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inp = np.array([centr + r 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 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rand_norm])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inp.shape = (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rand.shuffle(inp)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Create net with 2 inputs and 4 neurons</w:t>
      </w:r>
      <w:r w:rsidRPr="00C94EC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 = nl.net.newc([[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train with rule: Conscience Winner Take All algoritm (CWTA)</w:t>
      </w:r>
      <w:r w:rsidRPr="00C94EC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 = net.train(inp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Plot results:</w:t>
      </w:r>
      <w:r w:rsidRPr="00C94EC2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pl.title(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'Classification Problem'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pl.subplot(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211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pl.plot(error)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pl.xlabel(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'Epoch number'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pl.ylabel(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'error (default MAE)'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w = net.layers[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].np[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pl.subplot(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212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pl.plot(inp[: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inp[: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centr[: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centr[: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'yv'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w[: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w[: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'p'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pl.legend([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'train samples'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'real centers'</w:t>
      </w:r>
      <w:r w:rsidRPr="00C94EC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94EC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'train centers'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C94EC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pl.show()</w:t>
      </w:r>
    </w:p>
    <w:p w14:paraId="4E64A5FF" w14:textId="77777777" w:rsidR="009A66B7" w:rsidRDefault="009A66B7" w:rsidP="008F48D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14:paraId="2D8818BC" w14:textId="77777777" w:rsidR="00F127C2" w:rsidRDefault="00F127C2" w:rsidP="00420A56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69138953" w14:textId="6715402A" w:rsidR="00F127C2" w:rsidRDefault="00AB310D" w:rsidP="00540E5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B310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54B82FF" wp14:editId="2CED2E28">
            <wp:extent cx="3381847" cy="2562583"/>
            <wp:effectExtent l="0" t="0" r="9525" b="9525"/>
            <wp:docPr id="180068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84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07A" w14:textId="3CC05D1D" w:rsidR="00F127C2" w:rsidRDefault="00F127C2" w:rsidP="00F127C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.1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</w:t>
      </w:r>
      <w:r w:rsidR="002B1DF9">
        <w:rPr>
          <w:rFonts w:ascii="Times New Roman" w:hAnsi="Times New Roman"/>
          <w:color w:val="000000"/>
          <w:sz w:val="28"/>
          <w:szCs w:val="28"/>
          <w:lang w:val="ru-RU"/>
        </w:rPr>
        <w:t xml:space="preserve"> (граф</w:t>
      </w:r>
      <w:r w:rsidR="002B1DF9">
        <w:rPr>
          <w:rFonts w:ascii="Times New Roman" w:hAnsi="Times New Roman"/>
          <w:color w:val="000000"/>
          <w:sz w:val="28"/>
          <w:szCs w:val="28"/>
        </w:rPr>
        <w:t>ік</w:t>
      </w:r>
      <w:r w:rsidR="004B100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2B1DF9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90571F6" w14:textId="323D5E2E" w:rsidR="00E87331" w:rsidRDefault="00E87331" w:rsidP="00AB310D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752DF60" w14:textId="5C134934" w:rsidR="00AB310D" w:rsidRDefault="00AB310D" w:rsidP="00F127C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B310D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6AEC35A4" wp14:editId="02D2C80C">
            <wp:extent cx="3572374" cy="2362530"/>
            <wp:effectExtent l="0" t="0" r="9525" b="0"/>
            <wp:docPr id="139105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543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ABB7" w14:textId="17B2679B" w:rsidR="00E87331" w:rsidRDefault="00E87331" w:rsidP="00E873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</w:t>
      </w:r>
      <w:r w:rsidR="00AB310D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61A05EF" w14:textId="08FB9FF7" w:rsidR="00757A8C" w:rsidRDefault="00757A8C" w:rsidP="00E873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48E465B" w14:textId="77777777" w:rsidR="00C466E6" w:rsidRPr="00596F1E" w:rsidRDefault="00C466E6" w:rsidP="00C466E6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57A1861D" w14:textId="77777777" w:rsidR="0035445A" w:rsidRPr="0035445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35445A">
        <w:rPr>
          <w:rFonts w:ascii="Times New Roman" w:hAnsi="Times New Roman"/>
          <w:i/>
          <w:iCs/>
          <w:color w:val="000000"/>
          <w:sz w:val="28"/>
          <w:szCs w:val="28"/>
        </w:rPr>
        <w:t>MAE розшифровується як середня абсолютна похибка - це метрика, яка використовується для вимірювання середньої абсолютної різниці між прогнозованими та фактичними значеннями. У контексті навчання нейронної мережі вона відображає середню величину помилок між виходом мережі та очікуваним виходом.</w:t>
      </w:r>
    </w:p>
    <w:p w14:paraId="6AA2EBFC" w14:textId="77777777" w:rsidR="0035445A" w:rsidRPr="0035445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14:paraId="07442081" w14:textId="365E1256" w:rsidR="0035445A" w:rsidRPr="0035445A" w:rsidRDefault="008F5DEB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Щодо</w:t>
      </w:r>
      <w:r w:rsidR="0035445A" w:rsidRPr="0035445A">
        <w:rPr>
          <w:rFonts w:ascii="Times New Roman" w:hAnsi="Times New Roman"/>
          <w:i/>
          <w:iCs/>
          <w:color w:val="000000"/>
          <w:sz w:val="28"/>
          <w:szCs w:val="28"/>
        </w:rPr>
        <w:t xml:space="preserve"> терміналу, в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ідображено </w:t>
      </w:r>
      <w:r w:rsidR="0035445A" w:rsidRPr="0035445A">
        <w:rPr>
          <w:rFonts w:ascii="Times New Roman" w:hAnsi="Times New Roman"/>
          <w:i/>
          <w:iCs/>
          <w:color w:val="000000"/>
          <w:sz w:val="28"/>
          <w:szCs w:val="28"/>
        </w:rPr>
        <w:t>серію чисел, що представляють помилку в кожну епоху під час навчання. Графік на першому підграфіку показує, як помилка зменшується з кожною епохою, що свідчить про те, що мережа навчається і покращує свою продуктивність.</w:t>
      </w:r>
    </w:p>
    <w:p w14:paraId="5B9FB54D" w14:textId="77777777" w:rsidR="0035445A" w:rsidRPr="0035445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14:paraId="18FB2CE8" w14:textId="77777777" w:rsidR="0035445A" w:rsidRPr="0035445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35445A">
        <w:rPr>
          <w:rFonts w:ascii="Times New Roman" w:hAnsi="Times New Roman"/>
          <w:i/>
          <w:iCs/>
          <w:color w:val="000000"/>
          <w:sz w:val="28"/>
          <w:szCs w:val="28"/>
        </w:rPr>
        <w:t>На другому підграфіку показано навчальні вибірки ('.'), реальні центри ('yv') та навчені центри ('p'). Мета навчання полягає в тому, щоб мережа навчилася апроксимувати реальні центри на основі вхідних зразків. Якщо навчені центри ('p') добре збігаються з реальними центрами ('yv'), це свідчить про успішне навчання.</w:t>
      </w:r>
    </w:p>
    <w:p w14:paraId="76F68344" w14:textId="77777777" w:rsidR="0035445A" w:rsidRPr="0035445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14:paraId="20CA3400" w14:textId="037949A4" w:rsidR="000421A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35445A">
        <w:rPr>
          <w:rFonts w:ascii="Times New Roman" w:hAnsi="Times New Roman"/>
          <w:i/>
          <w:iCs/>
          <w:color w:val="000000"/>
          <w:sz w:val="28"/>
          <w:szCs w:val="28"/>
        </w:rPr>
        <w:t>Підсумовуючи, можна сказати, що зі зменшенням похибки з плином часу нейронна мережа все краще апроксимує реальні центри, як показано на другій піддіаграмі. У цьому випадку процес навчання є успішним.</w:t>
      </w:r>
    </w:p>
    <w:p w14:paraId="5F0AC83B" w14:textId="77777777" w:rsidR="0035445A" w:rsidRPr="0035445A" w:rsidRDefault="0035445A" w:rsidP="0035445A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14:paraId="6F1828F4" w14:textId="686740A6" w:rsidR="000E73A0" w:rsidRDefault="000E73A0" w:rsidP="000E73A0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2.8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EE622F" w:rsidRPr="00EE622F">
        <w:rPr>
          <w:bCs/>
          <w:sz w:val="28"/>
          <w:szCs w:val="28"/>
          <w:lang w:val="uk-UA"/>
        </w:rPr>
        <w:t>Дослідження нейронної мережі на основі карти Кохонена, що самоорганізується</w:t>
      </w:r>
      <w:r w:rsidRPr="00EE622F">
        <w:rPr>
          <w:bCs/>
          <w:sz w:val="28"/>
          <w:szCs w:val="28"/>
          <w:lang w:val="uk-UA"/>
        </w:rPr>
        <w:t>.</w:t>
      </w:r>
    </w:p>
    <w:p w14:paraId="5C280B87" w14:textId="56F2A128" w:rsidR="00EE622F" w:rsidRPr="00EE7B8F" w:rsidRDefault="00EE7B8F" w:rsidP="00EE7B8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№</w:t>
      </w:r>
      <w:r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pPr w:leftFromText="180" w:rightFromText="180" w:vertAnchor="text" w:tblpXSpec="center" w:tblpY="1"/>
        <w:tblOverlap w:val="never"/>
        <w:tblW w:w="9186" w:type="dxa"/>
        <w:tblLook w:val="04A0" w:firstRow="1" w:lastRow="0" w:firstColumn="1" w:lastColumn="0" w:noHBand="0" w:noVBand="1"/>
      </w:tblPr>
      <w:tblGrid>
        <w:gridCol w:w="1815"/>
        <w:gridCol w:w="5982"/>
        <w:gridCol w:w="1389"/>
      </w:tblGrid>
      <w:tr w:rsidR="00EE622F" w:rsidRPr="00EE622F" w14:paraId="22FFA9B2" w14:textId="77777777" w:rsidTr="000F123B">
        <w:tc>
          <w:tcPr>
            <w:tcW w:w="1815" w:type="dxa"/>
            <w:vAlign w:val="center"/>
          </w:tcPr>
          <w:p w14:paraId="4409B55D" w14:textId="77777777" w:rsidR="00EE622F" w:rsidRPr="002E0A74" w:rsidRDefault="00EE622F" w:rsidP="00EE62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E0A74">
              <w:rPr>
                <w:rFonts w:ascii="Times New Roman" w:hAnsi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5982" w:type="dxa"/>
            <w:vAlign w:val="center"/>
          </w:tcPr>
          <w:p w14:paraId="437F9783" w14:textId="77777777" w:rsidR="00EE622F" w:rsidRPr="002E0A74" w:rsidRDefault="00EE622F" w:rsidP="00EE62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E0A74">
              <w:rPr>
                <w:rFonts w:ascii="Times New Roman" w:hAnsi="Times New Roman"/>
                <w:b/>
                <w:bCs/>
                <w:sz w:val="28"/>
                <w:szCs w:val="28"/>
              </w:rPr>
              <w:t>Центри кластера</w:t>
            </w:r>
          </w:p>
        </w:tc>
        <w:tc>
          <w:tcPr>
            <w:tcW w:w="1389" w:type="dxa"/>
            <w:vAlign w:val="center"/>
          </w:tcPr>
          <w:p w14:paraId="10E4578E" w14:textId="77777777" w:rsidR="00EE622F" w:rsidRPr="002E0A74" w:rsidRDefault="00EE622F" w:rsidP="00EE62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E0A74">
              <w:rPr>
                <w:rFonts w:ascii="Times New Roman" w:hAnsi="Times New Roman"/>
                <w:b/>
                <w:bCs/>
                <w:sz w:val="28"/>
                <w:szCs w:val="28"/>
                <w:lang w:val="en-US" w:eastAsia="uk-UA"/>
              </w:rPr>
              <w:t>skv</w:t>
            </w:r>
          </w:p>
        </w:tc>
      </w:tr>
      <w:tr w:rsidR="00EE622F" w:rsidRPr="00EE622F" w14:paraId="1AFAAC71" w14:textId="77777777" w:rsidTr="000F123B">
        <w:tc>
          <w:tcPr>
            <w:tcW w:w="1815" w:type="dxa"/>
            <w:vAlign w:val="center"/>
          </w:tcPr>
          <w:p w14:paraId="451DD39A" w14:textId="05311640" w:rsidR="00EE622F" w:rsidRPr="00EE622F" w:rsidRDefault="00EE622F" w:rsidP="00EE62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622F">
              <w:rPr>
                <w:rFonts w:ascii="Times New Roman" w:hAnsi="Times New Roman"/>
                <w:sz w:val="28"/>
                <w:szCs w:val="28"/>
              </w:rPr>
              <w:t xml:space="preserve">Варіант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982" w:type="dxa"/>
            <w:vAlign w:val="center"/>
          </w:tcPr>
          <w:p w14:paraId="244B8ECB" w14:textId="1370E2D5" w:rsidR="00EE622F" w:rsidRPr="00EE622F" w:rsidRDefault="00EE622F" w:rsidP="00EE622F">
            <w:pPr>
              <w:jc w:val="center"/>
              <w:rPr>
                <w:rFonts w:ascii="Times New Roman" w:hAnsi="Times New Roman"/>
              </w:rPr>
            </w:pPr>
            <w:r w:rsidRPr="00EE622F">
              <w:rPr>
                <w:rFonts w:ascii="Times New Roman" w:hAnsi="Times New Roman"/>
                <w:sz w:val="28"/>
                <w:szCs w:val="28"/>
              </w:rPr>
              <w:t>[0.3, 0.3], [0.5, 0.4], [0.7, 0.3], [0.2, 0.5], [0.5, 0.5]</w:t>
            </w:r>
          </w:p>
        </w:tc>
        <w:tc>
          <w:tcPr>
            <w:tcW w:w="1389" w:type="dxa"/>
            <w:vAlign w:val="center"/>
          </w:tcPr>
          <w:p w14:paraId="01B1BF0B" w14:textId="376600B6" w:rsidR="00EE622F" w:rsidRPr="00EE622F" w:rsidRDefault="00EE622F" w:rsidP="00EE62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622F">
              <w:rPr>
                <w:rFonts w:ascii="Times New Roman" w:hAnsi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443ABA37" w14:textId="77777777" w:rsidR="00EE622F" w:rsidRDefault="00EE622F" w:rsidP="009871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14:paraId="41DADC15" w14:textId="2C7FF730" w:rsidR="00540E5D" w:rsidRDefault="000E73A0" w:rsidP="009871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2C3F99D3" w14:textId="77777777" w:rsidR="00090E1C" w:rsidRPr="00090E1C" w:rsidRDefault="00090E1C" w:rsidP="00090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neurolab 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numpy.random 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pylab 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skv =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0.04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centr = np.array([[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0.3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0.3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0.4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0.7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0.3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rand_norm = skv * rand.randn(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inp = np.array([centr + r 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 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rand_norm])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inp.shape = (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rand.shuffle(inp)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Create net with 2 inputs and 4 neurons</w:t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 = nl.net.newc([[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train with rule: Conscience Winner Take All algoritm (CWTA)</w:t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 = net.train(inp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Plot results:</w:t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pl.title(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'Classification Problem'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pl.subplot(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pl.plot(error)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pl.xlabel(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'Epoch number'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pl.ylabel(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'error (default MAE)'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w = net.layers[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].np[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pl.subplot(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212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pl.plot(inp[: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centr[: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centr[: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'yv'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w[: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pl.legend([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'train samples'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'real centers'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'train centers'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pl.show()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Create net with 2 inputs and 5 neurons</w:t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 = nl.net.newc([[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train with rule: Conscience Winner Take All algoritm (CWTA)</w:t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 = net.train(inp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Plot results:</w:t>
      </w:r>
      <w:r w:rsidRPr="00090E1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pl.title(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'Classification Problem'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pl.subplot(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pl.plot(error)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pl.xlabel(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'Epoch number'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pl.ylabel(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'error (default MAE)'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w = net.layers[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].np[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pl.subplot(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212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pl.plot(inp[: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centr[: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centr[: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'yv'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w[: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w[: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pl.legend([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'train samples'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'real centers'</w:t>
      </w:r>
      <w:r w:rsidRPr="00090E1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0E1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'train centers'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90E1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pl.show()</w:t>
      </w:r>
    </w:p>
    <w:p w14:paraId="185DBE44" w14:textId="77777777" w:rsidR="002A68C0" w:rsidRPr="009871C9" w:rsidRDefault="002A68C0" w:rsidP="009871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14:paraId="668406C3" w14:textId="3261B6DD" w:rsidR="00014DF2" w:rsidRDefault="00014DF2" w:rsidP="00014DF2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</w:t>
      </w:r>
      <w:r>
        <w:rPr>
          <w:color w:val="000000"/>
          <w:sz w:val="28"/>
          <w:szCs w:val="28"/>
          <w:lang w:val="uk-UA"/>
        </w:rPr>
        <w:t xml:space="preserve"> (</w:t>
      </w:r>
      <w:r w:rsidRPr="00BA41F9">
        <w:rPr>
          <w:b/>
          <w:i/>
          <w:sz w:val="28"/>
          <w:szCs w:val="28"/>
          <w:lang w:val="uk-UA"/>
        </w:rPr>
        <w:t>2 входи та 4 нейрони</w:t>
      </w:r>
      <w:r w:rsidRPr="00014DF2">
        <w:rPr>
          <w:bCs/>
          <w:iCs/>
          <w:sz w:val="28"/>
          <w:szCs w:val="28"/>
          <w:lang w:val="uk-UA"/>
        </w:rPr>
        <w:t>)</w:t>
      </w:r>
      <w:r w:rsidRPr="00D52B91">
        <w:rPr>
          <w:color w:val="000000"/>
          <w:sz w:val="28"/>
          <w:szCs w:val="28"/>
          <w:lang w:val="uk-UA"/>
        </w:rPr>
        <w:t>:</w:t>
      </w:r>
    </w:p>
    <w:p w14:paraId="69B10F74" w14:textId="148163A0" w:rsidR="009F0A92" w:rsidRDefault="009F0A92" w:rsidP="009F0A92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9F0A92">
        <w:rPr>
          <w:color w:val="000000"/>
          <w:sz w:val="28"/>
          <w:szCs w:val="28"/>
          <w:lang w:val="uk-UA"/>
        </w:rPr>
        <w:drawing>
          <wp:inline distT="0" distB="0" distL="0" distR="0" wp14:anchorId="42D7BFE0" wp14:editId="4D66CBAC">
            <wp:extent cx="5095663" cy="3821747"/>
            <wp:effectExtent l="19050" t="19050" r="10160" b="26670"/>
            <wp:docPr id="179588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62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0146" cy="382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75229" w14:textId="7BA0519C" w:rsidR="00755004" w:rsidRDefault="00755004" w:rsidP="0075500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 виконання завдання (графік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14:paraId="5067BC7D" w14:textId="36B6FA20" w:rsidR="009F0A92" w:rsidRDefault="009F0A92" w:rsidP="0075500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4A67AFD" w14:textId="4CD6728E" w:rsidR="009F0A92" w:rsidRDefault="009F0A92" w:rsidP="00755004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F0A9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9F57ED6" wp14:editId="3A0FBBFF">
            <wp:extent cx="3600953" cy="2305372"/>
            <wp:effectExtent l="0" t="0" r="0" b="0"/>
            <wp:docPr id="200107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790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B137" w14:textId="7590EA9A" w:rsidR="00755004" w:rsidRDefault="00F11FDC" w:rsidP="009F0A9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завдання.</w:t>
      </w:r>
    </w:p>
    <w:p w14:paraId="538508A9" w14:textId="77777777" w:rsidR="00B52A7F" w:rsidRPr="009F0A92" w:rsidRDefault="00B52A7F" w:rsidP="009F0A9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3FF487" w14:textId="57D020B8" w:rsidR="00A1547F" w:rsidRDefault="00A1547F" w:rsidP="00A1547F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</w:t>
      </w:r>
      <w:r w:rsidR="00014DF2">
        <w:rPr>
          <w:color w:val="000000"/>
          <w:sz w:val="28"/>
          <w:szCs w:val="28"/>
          <w:lang w:val="uk-UA"/>
        </w:rPr>
        <w:t xml:space="preserve"> (</w:t>
      </w:r>
      <w:r w:rsidR="00014DF2" w:rsidRPr="00BA41F9">
        <w:rPr>
          <w:b/>
          <w:i/>
          <w:sz w:val="28"/>
          <w:szCs w:val="28"/>
          <w:lang w:val="uk-UA"/>
        </w:rPr>
        <w:t xml:space="preserve">2 входи та </w:t>
      </w:r>
      <w:r w:rsidR="00014DF2">
        <w:rPr>
          <w:b/>
          <w:i/>
          <w:sz w:val="28"/>
          <w:szCs w:val="28"/>
          <w:lang w:val="uk-UA"/>
        </w:rPr>
        <w:t>5</w:t>
      </w:r>
      <w:r w:rsidR="00014DF2" w:rsidRPr="00BA41F9">
        <w:rPr>
          <w:b/>
          <w:i/>
          <w:sz w:val="28"/>
          <w:szCs w:val="28"/>
          <w:lang w:val="uk-UA"/>
        </w:rPr>
        <w:t xml:space="preserve"> нейрони</w:t>
      </w:r>
      <w:r w:rsidR="00014DF2" w:rsidRPr="00014DF2">
        <w:rPr>
          <w:bCs/>
          <w:iCs/>
          <w:sz w:val="28"/>
          <w:szCs w:val="28"/>
          <w:lang w:val="uk-UA"/>
        </w:rPr>
        <w:t>)</w:t>
      </w:r>
      <w:r w:rsidRPr="00D52B91">
        <w:rPr>
          <w:color w:val="000000"/>
          <w:sz w:val="28"/>
          <w:szCs w:val="28"/>
          <w:lang w:val="uk-UA"/>
        </w:rPr>
        <w:t>:</w:t>
      </w:r>
    </w:p>
    <w:p w14:paraId="3DD46337" w14:textId="0CF118D0" w:rsidR="00540E5D" w:rsidRDefault="00014DF2" w:rsidP="00540E5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14DF2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8518BE0" wp14:editId="6EFBFABA">
            <wp:extent cx="4978400" cy="3733800"/>
            <wp:effectExtent l="19050" t="19050" r="12700" b="19050"/>
            <wp:docPr id="132465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37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61B2A" w14:textId="5F76A7B1" w:rsidR="00137531" w:rsidRDefault="00137531" w:rsidP="001375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F0A92">
        <w:rPr>
          <w:rFonts w:ascii="Times New Roman" w:hAnsi="Times New Roman"/>
          <w:color w:val="000000"/>
          <w:sz w:val="28"/>
          <w:szCs w:val="28"/>
        </w:rPr>
        <w:t>3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 (</w:t>
      </w:r>
      <w:r w:rsidR="00DF101F">
        <w:rPr>
          <w:rFonts w:ascii="Times New Roman" w:hAnsi="Times New Roman"/>
          <w:color w:val="000000"/>
          <w:sz w:val="28"/>
          <w:szCs w:val="28"/>
        </w:rPr>
        <w:t xml:space="preserve">графік </w:t>
      </w:r>
      <w:r w:rsidR="00014DF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14:paraId="1A03EB40" w14:textId="496D507C" w:rsidR="00F771C0" w:rsidRDefault="00F771C0" w:rsidP="00014DF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1B5852F" w14:textId="169C8088" w:rsidR="00F771C0" w:rsidRDefault="00F11FDC" w:rsidP="001375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11FD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CFB9A81" wp14:editId="2B630A13">
            <wp:extent cx="3610479" cy="2324424"/>
            <wp:effectExtent l="0" t="0" r="9525" b="0"/>
            <wp:docPr id="113665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09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95F0" w14:textId="7C191BF0" w:rsidR="00C64752" w:rsidRDefault="00F771C0" w:rsidP="001375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F0A92"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 виконання завдання.</w:t>
      </w:r>
    </w:p>
    <w:p w14:paraId="78450002" w14:textId="77777777" w:rsidR="005431D8" w:rsidRDefault="005431D8" w:rsidP="001375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7BEBFB" w14:textId="0A1E33E8" w:rsidR="00C64752" w:rsidRDefault="00C64752" w:rsidP="00C64752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194A85E2" w14:textId="6336B553" w:rsidR="00090E1C" w:rsidRPr="00090E1C" w:rsidRDefault="00090E1C" w:rsidP="00090E1C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090E1C">
        <w:rPr>
          <w:i/>
          <w:iCs/>
          <w:color w:val="000000"/>
          <w:sz w:val="28"/>
          <w:szCs w:val="28"/>
          <w:lang w:val="uk-UA"/>
        </w:rPr>
        <w:t xml:space="preserve">На перших </w:t>
      </w:r>
      <w:r w:rsidR="00B52A7F">
        <w:rPr>
          <w:i/>
          <w:iCs/>
          <w:color w:val="000000"/>
          <w:sz w:val="28"/>
          <w:szCs w:val="28"/>
          <w:lang w:val="uk-UA"/>
        </w:rPr>
        <w:t>під</w:t>
      </w:r>
      <w:r w:rsidRPr="00090E1C">
        <w:rPr>
          <w:i/>
          <w:iCs/>
          <w:color w:val="000000"/>
          <w:sz w:val="28"/>
          <w:szCs w:val="28"/>
          <w:lang w:val="uk-UA"/>
        </w:rPr>
        <w:t>графіках (з 4 нейронами) помилка почала зменшуватися і стабілізуватися приблизно після 60 епох тренування. Це свідчить про те, що мережа достатньо навчилася відповідати вхідним даним з 4 нейронами.</w:t>
      </w:r>
    </w:p>
    <w:p w14:paraId="01B6DD61" w14:textId="4B0CD2C0" w:rsidR="00090E1C" w:rsidRPr="00090E1C" w:rsidRDefault="00090E1C" w:rsidP="00090E1C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090E1C">
        <w:rPr>
          <w:i/>
          <w:iCs/>
          <w:color w:val="000000"/>
          <w:sz w:val="28"/>
          <w:szCs w:val="28"/>
          <w:lang w:val="uk-UA"/>
        </w:rPr>
        <w:lastRenderedPageBreak/>
        <w:t xml:space="preserve">На других </w:t>
      </w:r>
      <w:r w:rsidR="00036C3C">
        <w:rPr>
          <w:i/>
          <w:iCs/>
          <w:color w:val="000000"/>
          <w:sz w:val="28"/>
          <w:szCs w:val="28"/>
          <w:lang w:val="uk-UA"/>
        </w:rPr>
        <w:t>під</w:t>
      </w:r>
      <w:r w:rsidRPr="00090E1C">
        <w:rPr>
          <w:i/>
          <w:iCs/>
          <w:color w:val="000000"/>
          <w:sz w:val="28"/>
          <w:szCs w:val="28"/>
          <w:lang w:val="uk-UA"/>
        </w:rPr>
        <w:t>графіках (з 5 нейронами) помилка також почала зменшуватися, але залишалася на вищому рівні, ніж на перших графіках. Це може вказувати на те, що додавання ще одного нейрона може не бути дуже ефективним і може призводити до перенавчання.</w:t>
      </w:r>
    </w:p>
    <w:p w14:paraId="39D7447E" w14:textId="0B92321D" w:rsidR="00090E1C" w:rsidRPr="00090E1C" w:rsidRDefault="00090E1C" w:rsidP="00090E1C">
      <w:pPr>
        <w:pStyle w:val="ad"/>
        <w:spacing w:after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 w:rsidRPr="00090E1C">
        <w:rPr>
          <w:i/>
          <w:iCs/>
          <w:color w:val="000000"/>
          <w:sz w:val="28"/>
          <w:szCs w:val="28"/>
          <w:lang w:val="uk-UA"/>
        </w:rPr>
        <w:t>З графіків видно, що нейрони навчилися адаптуватися до центрів кластерів, але з різними кількостями нейронів мережа веде себе по-різному. У випадку з 4 нейронами мережа успішно апроксимує центри кластерів, тоді як у випадку з 5 нейронами вона може більше реагувати на окремі елементи шуму, що може призводити до збільшеної помилки.</w:t>
      </w:r>
    </w:p>
    <w:p w14:paraId="28153DB5" w14:textId="4782D07F" w:rsidR="00F95673" w:rsidRPr="003D2B15" w:rsidRDefault="00F95673" w:rsidP="0053049B">
      <w:pPr>
        <w:pStyle w:val="ad"/>
        <w:spacing w:before="240" w:beforeAutospacing="0" w:after="240" w:afterAutospacing="0" w:line="360" w:lineRule="auto"/>
        <w:jc w:val="center"/>
        <w:rPr>
          <w:bCs/>
          <w:sz w:val="28"/>
        </w:rPr>
      </w:pPr>
      <w:r w:rsidRPr="00F95673">
        <w:rPr>
          <w:b/>
          <w:i/>
          <w:iCs/>
          <w:sz w:val="28"/>
          <w:lang w:val="uk-UA"/>
        </w:rPr>
        <w:t>Посилання на репозиторій:</w:t>
      </w:r>
      <w:r w:rsidRPr="00C84BBB">
        <w:rPr>
          <w:b/>
          <w:i/>
          <w:iCs/>
          <w:sz w:val="28"/>
          <w:lang w:val="uk-UA"/>
        </w:rPr>
        <w:t xml:space="preserve"> </w:t>
      </w:r>
      <w:hyperlink r:id="rId31" w:history="1">
        <w:r w:rsidR="00C70278" w:rsidRPr="00C70278">
          <w:rPr>
            <w:rStyle w:val="a8"/>
            <w:bCs/>
            <w:sz w:val="28"/>
            <w:lang w:val="uk-UA"/>
          </w:rPr>
          <w:t>https://github.com/GrunytskyDmytro/Lab5_AI.git</w:t>
        </w:r>
      </w:hyperlink>
    </w:p>
    <w:p w14:paraId="7114AEB2" w14:textId="40ADC24D" w:rsidR="004F6D28" w:rsidRPr="00D337EE" w:rsidRDefault="00F975F0" w:rsidP="00D337EE">
      <w:pPr>
        <w:pStyle w:val="ad"/>
        <w:spacing w:before="240" w:beforeAutospacing="0" w:after="240" w:afterAutospacing="0"/>
        <w:jc w:val="both"/>
        <w:rPr>
          <w:sz w:val="32"/>
          <w:szCs w:val="32"/>
          <w:lang w:val="uk-UA"/>
        </w:rPr>
      </w:pPr>
      <w:r w:rsidRPr="005B227F">
        <w:rPr>
          <w:rFonts w:eastAsia="TimesNewRoman"/>
          <w:b/>
          <w:bCs/>
          <w:i/>
          <w:sz w:val="28"/>
          <w:szCs w:val="28"/>
          <w:lang w:val="uk-UA"/>
        </w:rPr>
        <w:t>Висновк</w:t>
      </w:r>
      <w:r w:rsidR="006A0698">
        <w:rPr>
          <w:rFonts w:eastAsia="TimesNewRoman"/>
          <w:b/>
          <w:bCs/>
          <w:i/>
          <w:sz w:val="28"/>
          <w:szCs w:val="28"/>
          <w:lang w:val="uk-UA"/>
        </w:rPr>
        <w:t>и</w:t>
      </w:r>
      <w:r w:rsidR="0062525E">
        <w:rPr>
          <w:rFonts w:eastAsia="TimesNewRoman"/>
          <w:b/>
          <w:bCs/>
          <w:i/>
          <w:sz w:val="28"/>
          <w:szCs w:val="28"/>
          <w:lang w:val="uk-UA"/>
        </w:rPr>
        <w:t xml:space="preserve"> по лабораторній роботі</w:t>
      </w:r>
      <w:r w:rsidRPr="005B227F">
        <w:rPr>
          <w:rFonts w:eastAsia="TimesNewRoman"/>
          <w:b/>
          <w:bCs/>
          <w:i/>
          <w:sz w:val="28"/>
          <w:szCs w:val="28"/>
          <w:lang w:val="uk-UA"/>
        </w:rPr>
        <w:t xml:space="preserve">: </w:t>
      </w:r>
      <w:r w:rsidRPr="005B227F">
        <w:rPr>
          <w:rFonts w:eastAsia="TimesNewRoman"/>
          <w:iCs/>
          <w:sz w:val="28"/>
          <w:szCs w:val="28"/>
          <w:lang w:val="uk-UA"/>
        </w:rPr>
        <w:t>в ході виконання лабораторної роботи</w:t>
      </w:r>
      <w:r w:rsidR="00117147" w:rsidRPr="005B227F">
        <w:rPr>
          <w:sz w:val="28"/>
          <w:szCs w:val="28"/>
          <w:lang w:val="uk-UA"/>
        </w:rPr>
        <w:t xml:space="preserve"> </w:t>
      </w:r>
      <w:r w:rsidR="00153D34" w:rsidRPr="000E3D0D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</w:t>
      </w:r>
      <w:r w:rsidR="00153D34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вся</w:t>
      </w:r>
      <w:r w:rsidR="00153D34" w:rsidRPr="000E3D0D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створювати та застосовувати</w:t>
      </w:r>
      <w:r w:rsidR="00153D34" w:rsidRPr="000E3D0D">
        <w:rPr>
          <w:rStyle w:val="FontStyle50"/>
          <w:b w:val="0"/>
          <w:bCs w:val="0"/>
          <w:i/>
          <w:iCs/>
          <w:sz w:val="28"/>
          <w:szCs w:val="28"/>
          <w:lang w:val="uk-UA" w:eastAsia="uk-UA"/>
        </w:rPr>
        <w:t xml:space="preserve"> </w:t>
      </w:r>
      <w:r w:rsidR="00153D34" w:rsidRPr="00153D34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="00153D34">
        <w:rPr>
          <w:rStyle w:val="FontStyle50"/>
          <w:b w:val="0"/>
          <w:bCs w:val="0"/>
          <w:i/>
          <w:iCs/>
          <w:sz w:val="28"/>
          <w:szCs w:val="28"/>
          <w:lang w:val="uk-UA" w:eastAsia="uk-UA"/>
        </w:rPr>
        <w:t>.</w:t>
      </w:r>
    </w:p>
    <w:sectPr w:rsidR="004F6D28" w:rsidRPr="00D337EE" w:rsidSect="00C54499">
      <w:headerReference w:type="default" r:id="rId32"/>
      <w:footerReference w:type="default" r:id="rId33"/>
      <w:headerReference w:type="first" r:id="rId34"/>
      <w:pgSz w:w="11906" w:h="16838"/>
      <w:pgMar w:top="50" w:right="567" w:bottom="567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D3D8" w14:textId="77777777" w:rsidR="00B20ECC" w:rsidRDefault="00B20ECC">
      <w:r>
        <w:separator/>
      </w:r>
    </w:p>
  </w:endnote>
  <w:endnote w:type="continuationSeparator" w:id="0">
    <w:p w14:paraId="34B6B7CA" w14:textId="77777777" w:rsidR="00B20ECC" w:rsidRDefault="00B2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C834" w14:textId="41451667" w:rsidR="00F14F6D" w:rsidRDefault="00F14F6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CED4B9" wp14:editId="3C0516AA">
              <wp:simplePos x="0" y="0"/>
              <wp:positionH relativeFrom="column">
                <wp:posOffset>563884</wp:posOffset>
              </wp:positionH>
              <wp:positionV relativeFrom="paragraph">
                <wp:posOffset>97395</wp:posOffset>
              </wp:positionV>
              <wp:extent cx="847501" cy="157933"/>
              <wp:effectExtent l="0" t="0" r="0" b="0"/>
              <wp:wrapNone/>
              <wp:docPr id="1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501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A1193E" w14:textId="0F0ED9E7" w:rsidR="00F14F6D" w:rsidRPr="0021545C" w:rsidRDefault="00F14F6D" w:rsidP="00032817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>Груницький Д.С</w:t>
                          </w:r>
                          <w:r w:rsidR="0021545C">
                            <w:rPr>
                              <w:i/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ED4B9" id="Rectangle 47" o:spid="_x0000_s1046" style="position:absolute;margin-left:44.4pt;margin-top:7.65pt;width:66.75pt;height:1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" filled="f" stroked="f" strokeweight=".25pt">
              <v:textbox inset="1pt,1pt,1pt,1pt">
                <w:txbxContent>
                  <w:p w14:paraId="24A1193E" w14:textId="0F0ED9E7" w:rsidR="00F14F6D" w:rsidRPr="0021545C" w:rsidRDefault="00F14F6D" w:rsidP="00032817">
                    <w:pPr>
                      <w:rPr>
                        <w:i/>
                        <w:sz w:val="18"/>
                        <w:lang w:val="en-US"/>
                      </w:rPr>
                    </w:pPr>
                    <w:r w:rsidRPr="00DE74C8">
                      <w:rPr>
                        <w:i/>
                        <w:sz w:val="18"/>
                        <w:lang w:val="ru-RU"/>
                      </w:rPr>
                      <w:t>Груницький Д.С</w:t>
                    </w:r>
                    <w:r w:rsidR="0021545C">
                      <w:rPr>
                        <w:i/>
                        <w:sz w:val="18"/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90A8C1" wp14:editId="08320B18">
              <wp:simplePos x="0" y="0"/>
              <wp:positionH relativeFrom="column">
                <wp:posOffset>587204</wp:posOffset>
              </wp:positionH>
              <wp:positionV relativeFrom="paragraph">
                <wp:posOffset>256405</wp:posOffset>
              </wp:positionV>
              <wp:extent cx="847496" cy="152834"/>
              <wp:effectExtent l="0" t="0" r="0" b="0"/>
              <wp:wrapNone/>
              <wp:docPr id="25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496" cy="152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51E77D" w14:textId="77777777" w:rsidR="00BC716F" w:rsidRPr="00887679" w:rsidRDefault="00BC716F" w:rsidP="00BC716F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Голенко М.Ю.</w:t>
                          </w:r>
                        </w:p>
                        <w:p w14:paraId="76E94C2B" w14:textId="25347975" w:rsidR="00F14F6D" w:rsidRPr="00B62912" w:rsidRDefault="00F14F6D" w:rsidP="00032817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0A8C1" id="Rectangle 50" o:spid="_x0000_s1047" style="position:absolute;margin-left:46.25pt;margin-top:20.2pt;width:66.75pt;height:12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" filled="f" stroked="f" strokeweight=".25pt">
              <v:textbox inset="1pt,1pt,1pt,1pt">
                <w:txbxContent>
                  <w:p w14:paraId="7F51E77D" w14:textId="77777777" w:rsidR="00BC716F" w:rsidRPr="00887679" w:rsidRDefault="00BC716F" w:rsidP="00BC716F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Голенко М.Ю.</w:t>
                    </w:r>
                  </w:p>
                  <w:p w14:paraId="76E94C2B" w14:textId="25347975" w:rsidR="00F14F6D" w:rsidRPr="00B62912" w:rsidRDefault="00F14F6D" w:rsidP="00032817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D21A" w14:textId="77777777" w:rsidR="00B20ECC" w:rsidRDefault="00B20ECC">
      <w:r>
        <w:separator/>
      </w:r>
    </w:p>
  </w:footnote>
  <w:footnote w:type="continuationSeparator" w:id="0">
    <w:p w14:paraId="71203801" w14:textId="77777777" w:rsidR="00B20ECC" w:rsidRDefault="00B20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07922A5C" w:rsidR="00F14F6D" w:rsidRDefault="00F14F6D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76EAEDE">
              <wp:simplePos x="0" y="0"/>
              <wp:positionH relativeFrom="page">
                <wp:posOffset>710565</wp:posOffset>
              </wp:positionH>
              <wp:positionV relativeFrom="page">
                <wp:posOffset>247650</wp:posOffset>
              </wp:positionV>
              <wp:extent cx="6588125" cy="10189210"/>
              <wp:effectExtent l="0" t="0" r="22225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F14F6D" w:rsidRDefault="00F14F6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281B8B2" w:rsidR="00F14F6D" w:rsidRPr="005E5CB9" w:rsidRDefault="00F14F6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BC716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121.6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0E3D0D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5.95pt;margin-top:19.5pt;width:518.75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F14F6D" w:rsidRDefault="00F14F6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281B8B2" w:rsidR="00F14F6D" w:rsidRPr="005E5CB9" w:rsidRDefault="00F14F6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BC716F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 w:val="24"/>
                          <w:szCs w:val="24"/>
                        </w:rPr>
                        <w:t>121.6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0E3D0D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097757" w:rsidR="00F14F6D" w:rsidRPr="0080663F" w:rsidRDefault="00F14F6D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6AA57CE9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732905" cy="10189210"/>
              <wp:effectExtent l="0" t="0" r="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10189210"/>
                        <a:chOff x="0" y="0"/>
                        <a:chExt cx="20441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64D51E96" w:rsidR="00F14F6D" w:rsidRPr="005E5CB9" w:rsidRDefault="00F14F6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D630D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Cs w:val="28"/>
                              </w:rPr>
                              <w:t>121.6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0E3D0D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141" y="18267"/>
                          <a:ext cx="4699" cy="310"/>
                          <a:chOff x="425" y="0"/>
                          <a:chExt cx="19574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25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E200FE6" w:rsidR="00F14F6D" w:rsidRPr="0021545C" w:rsidRDefault="00F14F6D" w:rsidP="00B66788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>Груницький Д.С</w:t>
                              </w:r>
                              <w:r w:rsidR="0021545C"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583"/>
                            <a:ext cx="10718" cy="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0EAA4B6E" w:rsidR="00F14F6D" w:rsidRPr="00887679" w:rsidRDefault="00BC716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2DDBBE2" w:rsidR="00F14F6D" w:rsidRPr="002638A5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1AD8D56E" w:rsidR="00F14F6D" w:rsidRPr="000E3D0D" w:rsidRDefault="00F14F6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0E3D0D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C04B234" w:rsidR="00F14F6D" w:rsidRPr="00D52CD8" w:rsidRDefault="006E2405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2</w:t>
                            </w:r>
                            <w:r w:rsidR="00D52CD8">
                              <w:rPr>
                                <w:iCs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3919" y="19221"/>
                          <a:ext cx="6522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B0A2BB8" w:rsidR="00F14F6D" w:rsidRPr="00751672" w:rsidRDefault="00F14F6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22"/>
                                <w:szCs w:val="12"/>
                                <w:lang w:val="en-US"/>
                              </w:rPr>
                            </w:pP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74C8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</w:t>
                            </w:r>
                            <w:r w:rsidRPr="00DE74C8">
                              <w:rPr>
                                <w:rFonts w:ascii="Arial" w:hAnsi="Arial"/>
                                <w:szCs w:val="16"/>
                              </w:rPr>
                              <w:t>ІПЗ-20-3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5pt;margin-top:19.5pt;width:530.15pt;height:802.3pt;z-index:251650560;mso-position-horizontal-relative:page;mso-position-vertical-relative:page" coordsize="2044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64D51E96" w:rsidR="00F14F6D" w:rsidRPr="005E5CB9" w:rsidRDefault="00F14F6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D630D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Cs w:val="28"/>
                        </w:rPr>
                        <w:t>121.6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0E3D0D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141;top:18267;width:4699;height:310" coordorigin="425" coordsize="1957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left:42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E200FE6" w:rsidR="00F14F6D" w:rsidRPr="0021545C" w:rsidRDefault="00F14F6D" w:rsidP="00B66788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>Груницький Д.С</w:t>
                        </w:r>
                        <w:r w:rsidR="0021545C"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_x0000_s1077" style="position:absolute;left:9281;top:583;width:10718;height:1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0EAA4B6E" w:rsidR="00F14F6D" w:rsidRPr="00887679" w:rsidRDefault="00BC716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2DDBBE2" w:rsidR="00F14F6D" w:rsidRPr="002638A5" w:rsidRDefault="00F14F6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1AD8D56E" w:rsidR="00F14F6D" w:rsidRPr="000E3D0D" w:rsidRDefault="00F14F6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0E3D0D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C04B234" w:rsidR="00F14F6D" w:rsidRPr="00D52CD8" w:rsidRDefault="006E2405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2</w:t>
                      </w:r>
                      <w:r w:rsidR="00D52CD8">
                        <w:rPr>
                          <w:iCs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3919;top:19221;width:6522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B0A2BB8" w:rsidR="00F14F6D" w:rsidRPr="00751672" w:rsidRDefault="00F14F6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22"/>
                          <w:szCs w:val="12"/>
                          <w:lang w:val="en-US"/>
                        </w:rPr>
                      </w:pP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DE74C8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</w:t>
                      </w:r>
                      <w:r w:rsidRPr="00DE74C8">
                        <w:rPr>
                          <w:rFonts w:ascii="Arial" w:hAnsi="Arial"/>
                          <w:szCs w:val="16"/>
                        </w:rPr>
                        <w:t>ІПЗ-20-3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2EE"/>
    <w:multiLevelType w:val="hybridMultilevel"/>
    <w:tmpl w:val="3EF23A30"/>
    <w:lvl w:ilvl="0" w:tplc="C09240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08E5"/>
    <w:multiLevelType w:val="hybridMultilevel"/>
    <w:tmpl w:val="DA324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450E"/>
    <w:multiLevelType w:val="hybridMultilevel"/>
    <w:tmpl w:val="ABC64F6C"/>
    <w:lvl w:ilvl="0" w:tplc="0422000F">
      <w:start w:val="1"/>
      <w:numFmt w:val="decimal"/>
      <w:lvlText w:val="%1."/>
      <w:lvlJc w:val="left"/>
      <w:pPr>
        <w:ind w:left="501" w:hanging="360"/>
      </w:p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51474859">
    <w:abstractNumId w:val="2"/>
  </w:num>
  <w:num w:numId="2" w16cid:durableId="411778711">
    <w:abstractNumId w:val="1"/>
  </w:num>
  <w:num w:numId="3" w16cid:durableId="168624909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743"/>
    <w:rsid w:val="000009C3"/>
    <w:rsid w:val="000011CF"/>
    <w:rsid w:val="000011E4"/>
    <w:rsid w:val="00002291"/>
    <w:rsid w:val="00002816"/>
    <w:rsid w:val="00002D11"/>
    <w:rsid w:val="00002DF0"/>
    <w:rsid w:val="00003304"/>
    <w:rsid w:val="00005A3C"/>
    <w:rsid w:val="00007207"/>
    <w:rsid w:val="000075D9"/>
    <w:rsid w:val="00010C55"/>
    <w:rsid w:val="00010C72"/>
    <w:rsid w:val="00011CAF"/>
    <w:rsid w:val="00014DF2"/>
    <w:rsid w:val="00016C4E"/>
    <w:rsid w:val="00017DC4"/>
    <w:rsid w:val="000205AA"/>
    <w:rsid w:val="00022744"/>
    <w:rsid w:val="0002365D"/>
    <w:rsid w:val="00027B5B"/>
    <w:rsid w:val="00030A40"/>
    <w:rsid w:val="000313A3"/>
    <w:rsid w:val="00032079"/>
    <w:rsid w:val="00032817"/>
    <w:rsid w:val="000334D0"/>
    <w:rsid w:val="0003376C"/>
    <w:rsid w:val="00034160"/>
    <w:rsid w:val="000347C9"/>
    <w:rsid w:val="00036C3C"/>
    <w:rsid w:val="00037AAE"/>
    <w:rsid w:val="00037F22"/>
    <w:rsid w:val="00040786"/>
    <w:rsid w:val="00040ADD"/>
    <w:rsid w:val="00041441"/>
    <w:rsid w:val="000421AA"/>
    <w:rsid w:val="00043138"/>
    <w:rsid w:val="00045E4B"/>
    <w:rsid w:val="0004617D"/>
    <w:rsid w:val="000527AD"/>
    <w:rsid w:val="0005322D"/>
    <w:rsid w:val="0005325B"/>
    <w:rsid w:val="00057AA2"/>
    <w:rsid w:val="00060566"/>
    <w:rsid w:val="0006449E"/>
    <w:rsid w:val="00065D0A"/>
    <w:rsid w:val="000663E4"/>
    <w:rsid w:val="00066D6B"/>
    <w:rsid w:val="00067E52"/>
    <w:rsid w:val="00070ACD"/>
    <w:rsid w:val="00071C69"/>
    <w:rsid w:val="000727B1"/>
    <w:rsid w:val="000733AE"/>
    <w:rsid w:val="0007391D"/>
    <w:rsid w:val="00075B83"/>
    <w:rsid w:val="00075DE3"/>
    <w:rsid w:val="00076CA1"/>
    <w:rsid w:val="00080607"/>
    <w:rsid w:val="000806C9"/>
    <w:rsid w:val="000809E7"/>
    <w:rsid w:val="00081190"/>
    <w:rsid w:val="00082DDA"/>
    <w:rsid w:val="000904F3"/>
    <w:rsid w:val="00090E1C"/>
    <w:rsid w:val="00090E3B"/>
    <w:rsid w:val="000910A4"/>
    <w:rsid w:val="000918EA"/>
    <w:rsid w:val="00093055"/>
    <w:rsid w:val="0009349A"/>
    <w:rsid w:val="0009469F"/>
    <w:rsid w:val="00096498"/>
    <w:rsid w:val="00096500"/>
    <w:rsid w:val="00096E73"/>
    <w:rsid w:val="000A0575"/>
    <w:rsid w:val="000A08C9"/>
    <w:rsid w:val="000A4F5E"/>
    <w:rsid w:val="000A5F87"/>
    <w:rsid w:val="000A61D3"/>
    <w:rsid w:val="000A718E"/>
    <w:rsid w:val="000B0280"/>
    <w:rsid w:val="000B05E1"/>
    <w:rsid w:val="000B0F00"/>
    <w:rsid w:val="000B24C5"/>
    <w:rsid w:val="000B3154"/>
    <w:rsid w:val="000B368B"/>
    <w:rsid w:val="000B42E9"/>
    <w:rsid w:val="000B5891"/>
    <w:rsid w:val="000B6153"/>
    <w:rsid w:val="000B61D7"/>
    <w:rsid w:val="000B6D0F"/>
    <w:rsid w:val="000C0951"/>
    <w:rsid w:val="000C1137"/>
    <w:rsid w:val="000C1821"/>
    <w:rsid w:val="000C1BF1"/>
    <w:rsid w:val="000C27E0"/>
    <w:rsid w:val="000C5159"/>
    <w:rsid w:val="000C5928"/>
    <w:rsid w:val="000C5C39"/>
    <w:rsid w:val="000C7788"/>
    <w:rsid w:val="000D111F"/>
    <w:rsid w:val="000D14F5"/>
    <w:rsid w:val="000D2263"/>
    <w:rsid w:val="000D2923"/>
    <w:rsid w:val="000D2C0A"/>
    <w:rsid w:val="000D3634"/>
    <w:rsid w:val="000D415A"/>
    <w:rsid w:val="000E0793"/>
    <w:rsid w:val="000E084D"/>
    <w:rsid w:val="000E0C46"/>
    <w:rsid w:val="000E27D1"/>
    <w:rsid w:val="000E2A4F"/>
    <w:rsid w:val="000E3D0D"/>
    <w:rsid w:val="000E41AB"/>
    <w:rsid w:val="000E487E"/>
    <w:rsid w:val="000E4977"/>
    <w:rsid w:val="000E538C"/>
    <w:rsid w:val="000E57FF"/>
    <w:rsid w:val="000E6613"/>
    <w:rsid w:val="000E6E81"/>
    <w:rsid w:val="000E6EE7"/>
    <w:rsid w:val="000E73A0"/>
    <w:rsid w:val="000F123B"/>
    <w:rsid w:val="000F12CA"/>
    <w:rsid w:val="000F1C32"/>
    <w:rsid w:val="000F20B6"/>
    <w:rsid w:val="000F2684"/>
    <w:rsid w:val="000F3B5F"/>
    <w:rsid w:val="000F44E1"/>
    <w:rsid w:val="000F4BF5"/>
    <w:rsid w:val="000F4C7E"/>
    <w:rsid w:val="000F55A9"/>
    <w:rsid w:val="000F5C39"/>
    <w:rsid w:val="000F7579"/>
    <w:rsid w:val="000F7DC9"/>
    <w:rsid w:val="001033F8"/>
    <w:rsid w:val="001034BC"/>
    <w:rsid w:val="00106F3B"/>
    <w:rsid w:val="0011226C"/>
    <w:rsid w:val="00113BC9"/>
    <w:rsid w:val="00117147"/>
    <w:rsid w:val="0011790A"/>
    <w:rsid w:val="00120BBD"/>
    <w:rsid w:val="00121830"/>
    <w:rsid w:val="00122665"/>
    <w:rsid w:val="00122766"/>
    <w:rsid w:val="001230CE"/>
    <w:rsid w:val="00123194"/>
    <w:rsid w:val="0012496D"/>
    <w:rsid w:val="001255BF"/>
    <w:rsid w:val="00125EC3"/>
    <w:rsid w:val="00127765"/>
    <w:rsid w:val="001303CF"/>
    <w:rsid w:val="00131316"/>
    <w:rsid w:val="001320C4"/>
    <w:rsid w:val="00133568"/>
    <w:rsid w:val="001336B4"/>
    <w:rsid w:val="00134AC3"/>
    <w:rsid w:val="00135E9D"/>
    <w:rsid w:val="00137531"/>
    <w:rsid w:val="001379D8"/>
    <w:rsid w:val="00141EE0"/>
    <w:rsid w:val="001421F6"/>
    <w:rsid w:val="00145FA5"/>
    <w:rsid w:val="001522CC"/>
    <w:rsid w:val="001534E1"/>
    <w:rsid w:val="00153D34"/>
    <w:rsid w:val="00154482"/>
    <w:rsid w:val="00156BF2"/>
    <w:rsid w:val="0015702C"/>
    <w:rsid w:val="001601C0"/>
    <w:rsid w:val="001604A2"/>
    <w:rsid w:val="0016089A"/>
    <w:rsid w:val="00160A97"/>
    <w:rsid w:val="00160BAA"/>
    <w:rsid w:val="0016101F"/>
    <w:rsid w:val="00161020"/>
    <w:rsid w:val="001628A5"/>
    <w:rsid w:val="00162DD5"/>
    <w:rsid w:val="001638E4"/>
    <w:rsid w:val="00164E66"/>
    <w:rsid w:val="00166B24"/>
    <w:rsid w:val="001719EC"/>
    <w:rsid w:val="00172769"/>
    <w:rsid w:val="00175110"/>
    <w:rsid w:val="001760C9"/>
    <w:rsid w:val="001763A1"/>
    <w:rsid w:val="00181529"/>
    <w:rsid w:val="00183EE1"/>
    <w:rsid w:val="0018480A"/>
    <w:rsid w:val="0018699C"/>
    <w:rsid w:val="00186AC8"/>
    <w:rsid w:val="0019022E"/>
    <w:rsid w:val="001911A2"/>
    <w:rsid w:val="00195B38"/>
    <w:rsid w:val="00197799"/>
    <w:rsid w:val="001A3A3B"/>
    <w:rsid w:val="001A53A1"/>
    <w:rsid w:val="001A53CA"/>
    <w:rsid w:val="001A5CAE"/>
    <w:rsid w:val="001A5EA5"/>
    <w:rsid w:val="001A7978"/>
    <w:rsid w:val="001B0731"/>
    <w:rsid w:val="001B2C0B"/>
    <w:rsid w:val="001B3921"/>
    <w:rsid w:val="001B3F8C"/>
    <w:rsid w:val="001B7F3D"/>
    <w:rsid w:val="001C0B7D"/>
    <w:rsid w:val="001C133B"/>
    <w:rsid w:val="001C283F"/>
    <w:rsid w:val="001C4C64"/>
    <w:rsid w:val="001D0306"/>
    <w:rsid w:val="001D18DA"/>
    <w:rsid w:val="001D1CB5"/>
    <w:rsid w:val="001D2653"/>
    <w:rsid w:val="001D4338"/>
    <w:rsid w:val="001D58F1"/>
    <w:rsid w:val="001D60B4"/>
    <w:rsid w:val="001E0B9B"/>
    <w:rsid w:val="001E0F52"/>
    <w:rsid w:val="001E1128"/>
    <w:rsid w:val="001E19CB"/>
    <w:rsid w:val="001E1D11"/>
    <w:rsid w:val="001E2F14"/>
    <w:rsid w:val="001E432E"/>
    <w:rsid w:val="001E6442"/>
    <w:rsid w:val="001F163A"/>
    <w:rsid w:val="001F2F8E"/>
    <w:rsid w:val="001F3A5D"/>
    <w:rsid w:val="001F42E2"/>
    <w:rsid w:val="001F4CD8"/>
    <w:rsid w:val="001F647C"/>
    <w:rsid w:val="00200C8D"/>
    <w:rsid w:val="002033DA"/>
    <w:rsid w:val="002040AF"/>
    <w:rsid w:val="002102C6"/>
    <w:rsid w:val="00210517"/>
    <w:rsid w:val="00210D5E"/>
    <w:rsid w:val="00211AF6"/>
    <w:rsid w:val="002151B1"/>
    <w:rsid w:val="0021545C"/>
    <w:rsid w:val="00215F5D"/>
    <w:rsid w:val="00220A87"/>
    <w:rsid w:val="00220EA0"/>
    <w:rsid w:val="00221EF8"/>
    <w:rsid w:val="00223A54"/>
    <w:rsid w:val="00223C3C"/>
    <w:rsid w:val="002263F6"/>
    <w:rsid w:val="002310B5"/>
    <w:rsid w:val="00231BBF"/>
    <w:rsid w:val="0023256B"/>
    <w:rsid w:val="00232B2E"/>
    <w:rsid w:val="00236856"/>
    <w:rsid w:val="00240DC8"/>
    <w:rsid w:val="002422B4"/>
    <w:rsid w:val="002429E1"/>
    <w:rsid w:val="00243E1D"/>
    <w:rsid w:val="00244EBB"/>
    <w:rsid w:val="00245CE6"/>
    <w:rsid w:val="00246C40"/>
    <w:rsid w:val="00250420"/>
    <w:rsid w:val="002504BD"/>
    <w:rsid w:val="00251612"/>
    <w:rsid w:val="002519DB"/>
    <w:rsid w:val="00254F43"/>
    <w:rsid w:val="002600DB"/>
    <w:rsid w:val="00260199"/>
    <w:rsid w:val="00261562"/>
    <w:rsid w:val="00261C9A"/>
    <w:rsid w:val="00262DA8"/>
    <w:rsid w:val="002638A5"/>
    <w:rsid w:val="00265C70"/>
    <w:rsid w:val="002667BF"/>
    <w:rsid w:val="00267626"/>
    <w:rsid w:val="00271E8D"/>
    <w:rsid w:val="00271F20"/>
    <w:rsid w:val="0027208F"/>
    <w:rsid w:val="0027502A"/>
    <w:rsid w:val="00276271"/>
    <w:rsid w:val="00276D97"/>
    <w:rsid w:val="0028414E"/>
    <w:rsid w:val="00284DCF"/>
    <w:rsid w:val="002858DB"/>
    <w:rsid w:val="002866D4"/>
    <w:rsid w:val="00287810"/>
    <w:rsid w:val="00287D22"/>
    <w:rsid w:val="002918BB"/>
    <w:rsid w:val="00291EA6"/>
    <w:rsid w:val="00292A49"/>
    <w:rsid w:val="002937CD"/>
    <w:rsid w:val="00295128"/>
    <w:rsid w:val="002975BB"/>
    <w:rsid w:val="002A1521"/>
    <w:rsid w:val="002A17B9"/>
    <w:rsid w:val="002A23DD"/>
    <w:rsid w:val="002A29D2"/>
    <w:rsid w:val="002A4843"/>
    <w:rsid w:val="002A5C7C"/>
    <w:rsid w:val="002A6790"/>
    <w:rsid w:val="002A68C0"/>
    <w:rsid w:val="002B14CB"/>
    <w:rsid w:val="002B1DF9"/>
    <w:rsid w:val="002B6265"/>
    <w:rsid w:val="002C00EB"/>
    <w:rsid w:val="002C033E"/>
    <w:rsid w:val="002C0734"/>
    <w:rsid w:val="002C0EAB"/>
    <w:rsid w:val="002C15B7"/>
    <w:rsid w:val="002C2CAA"/>
    <w:rsid w:val="002C42EB"/>
    <w:rsid w:val="002C6A4E"/>
    <w:rsid w:val="002C7FCB"/>
    <w:rsid w:val="002D0C8A"/>
    <w:rsid w:val="002D1A48"/>
    <w:rsid w:val="002D1C48"/>
    <w:rsid w:val="002D2E35"/>
    <w:rsid w:val="002D30F8"/>
    <w:rsid w:val="002D359F"/>
    <w:rsid w:val="002D42F1"/>
    <w:rsid w:val="002D466A"/>
    <w:rsid w:val="002D72D9"/>
    <w:rsid w:val="002E0A74"/>
    <w:rsid w:val="002E133C"/>
    <w:rsid w:val="002E27B9"/>
    <w:rsid w:val="002E4654"/>
    <w:rsid w:val="002E48F2"/>
    <w:rsid w:val="002E7FC3"/>
    <w:rsid w:val="002F06E9"/>
    <w:rsid w:val="002F197E"/>
    <w:rsid w:val="002F46A5"/>
    <w:rsid w:val="002F6B72"/>
    <w:rsid w:val="00301E3D"/>
    <w:rsid w:val="00302ABE"/>
    <w:rsid w:val="00302F95"/>
    <w:rsid w:val="0030367E"/>
    <w:rsid w:val="00303712"/>
    <w:rsid w:val="003040CE"/>
    <w:rsid w:val="0031095E"/>
    <w:rsid w:val="003118D9"/>
    <w:rsid w:val="00311F95"/>
    <w:rsid w:val="003120BA"/>
    <w:rsid w:val="00312313"/>
    <w:rsid w:val="0031263D"/>
    <w:rsid w:val="00313291"/>
    <w:rsid w:val="00315ABC"/>
    <w:rsid w:val="00316004"/>
    <w:rsid w:val="003160CB"/>
    <w:rsid w:val="003163F4"/>
    <w:rsid w:val="00317E3D"/>
    <w:rsid w:val="00320BB2"/>
    <w:rsid w:val="003214F9"/>
    <w:rsid w:val="00321E55"/>
    <w:rsid w:val="0032245D"/>
    <w:rsid w:val="003225AC"/>
    <w:rsid w:val="0032266F"/>
    <w:rsid w:val="00323DB1"/>
    <w:rsid w:val="00326D2B"/>
    <w:rsid w:val="003275ED"/>
    <w:rsid w:val="00327A67"/>
    <w:rsid w:val="00330918"/>
    <w:rsid w:val="003323E0"/>
    <w:rsid w:val="00333F7F"/>
    <w:rsid w:val="0033419C"/>
    <w:rsid w:val="00334C3A"/>
    <w:rsid w:val="00335044"/>
    <w:rsid w:val="00335510"/>
    <w:rsid w:val="003364A1"/>
    <w:rsid w:val="00336628"/>
    <w:rsid w:val="00336BF1"/>
    <w:rsid w:val="00336D37"/>
    <w:rsid w:val="0033747C"/>
    <w:rsid w:val="003414CF"/>
    <w:rsid w:val="00342376"/>
    <w:rsid w:val="00342C1F"/>
    <w:rsid w:val="00345F77"/>
    <w:rsid w:val="003468A5"/>
    <w:rsid w:val="00351DC0"/>
    <w:rsid w:val="00351EE6"/>
    <w:rsid w:val="00352572"/>
    <w:rsid w:val="0035445A"/>
    <w:rsid w:val="00354758"/>
    <w:rsid w:val="00355B87"/>
    <w:rsid w:val="00360473"/>
    <w:rsid w:val="003616DF"/>
    <w:rsid w:val="0036207F"/>
    <w:rsid w:val="003627BE"/>
    <w:rsid w:val="0036292D"/>
    <w:rsid w:val="00362CD2"/>
    <w:rsid w:val="003635A3"/>
    <w:rsid w:val="0036430A"/>
    <w:rsid w:val="00364DBC"/>
    <w:rsid w:val="00365F07"/>
    <w:rsid w:val="00366826"/>
    <w:rsid w:val="00366C82"/>
    <w:rsid w:val="0036736A"/>
    <w:rsid w:val="00367561"/>
    <w:rsid w:val="00370660"/>
    <w:rsid w:val="0037592B"/>
    <w:rsid w:val="00375959"/>
    <w:rsid w:val="00377078"/>
    <w:rsid w:val="00381734"/>
    <w:rsid w:val="00383ECF"/>
    <w:rsid w:val="00385D68"/>
    <w:rsid w:val="00386451"/>
    <w:rsid w:val="00386DD4"/>
    <w:rsid w:val="00390DBF"/>
    <w:rsid w:val="00392AA4"/>
    <w:rsid w:val="00393592"/>
    <w:rsid w:val="0039525B"/>
    <w:rsid w:val="00395553"/>
    <w:rsid w:val="00395894"/>
    <w:rsid w:val="0039631F"/>
    <w:rsid w:val="00396479"/>
    <w:rsid w:val="003979FE"/>
    <w:rsid w:val="00397B54"/>
    <w:rsid w:val="003A1B56"/>
    <w:rsid w:val="003A32E4"/>
    <w:rsid w:val="003A3DF6"/>
    <w:rsid w:val="003A49C2"/>
    <w:rsid w:val="003A4C8E"/>
    <w:rsid w:val="003A4D47"/>
    <w:rsid w:val="003A6487"/>
    <w:rsid w:val="003A6D99"/>
    <w:rsid w:val="003A793F"/>
    <w:rsid w:val="003B0815"/>
    <w:rsid w:val="003B0EC6"/>
    <w:rsid w:val="003B2DB3"/>
    <w:rsid w:val="003B3978"/>
    <w:rsid w:val="003B43AF"/>
    <w:rsid w:val="003B4B06"/>
    <w:rsid w:val="003B4D9F"/>
    <w:rsid w:val="003B5078"/>
    <w:rsid w:val="003B593B"/>
    <w:rsid w:val="003B59F8"/>
    <w:rsid w:val="003B6CE9"/>
    <w:rsid w:val="003C0A3F"/>
    <w:rsid w:val="003C3806"/>
    <w:rsid w:val="003C3807"/>
    <w:rsid w:val="003C70C8"/>
    <w:rsid w:val="003D04CA"/>
    <w:rsid w:val="003D0A01"/>
    <w:rsid w:val="003D211F"/>
    <w:rsid w:val="003D2B15"/>
    <w:rsid w:val="003D362A"/>
    <w:rsid w:val="003D3952"/>
    <w:rsid w:val="003D3B5C"/>
    <w:rsid w:val="003D49B7"/>
    <w:rsid w:val="003D5477"/>
    <w:rsid w:val="003D5947"/>
    <w:rsid w:val="003D5D4A"/>
    <w:rsid w:val="003D6313"/>
    <w:rsid w:val="003D7495"/>
    <w:rsid w:val="003D7607"/>
    <w:rsid w:val="003E0570"/>
    <w:rsid w:val="003E297B"/>
    <w:rsid w:val="003E6120"/>
    <w:rsid w:val="003E6E08"/>
    <w:rsid w:val="003E6E94"/>
    <w:rsid w:val="003E6F39"/>
    <w:rsid w:val="003E719E"/>
    <w:rsid w:val="003E71D2"/>
    <w:rsid w:val="003F075C"/>
    <w:rsid w:val="003F140D"/>
    <w:rsid w:val="003F161E"/>
    <w:rsid w:val="003F1BCD"/>
    <w:rsid w:val="003F20D0"/>
    <w:rsid w:val="003F2ABB"/>
    <w:rsid w:val="003F3877"/>
    <w:rsid w:val="003F5C9B"/>
    <w:rsid w:val="003F60F6"/>
    <w:rsid w:val="003F7A5A"/>
    <w:rsid w:val="00400039"/>
    <w:rsid w:val="004004BC"/>
    <w:rsid w:val="00401E16"/>
    <w:rsid w:val="0040372A"/>
    <w:rsid w:val="00404A8A"/>
    <w:rsid w:val="004101F4"/>
    <w:rsid w:val="004105F2"/>
    <w:rsid w:val="0041179C"/>
    <w:rsid w:val="00414ECC"/>
    <w:rsid w:val="00417AF4"/>
    <w:rsid w:val="0042016E"/>
    <w:rsid w:val="00420A56"/>
    <w:rsid w:val="00423034"/>
    <w:rsid w:val="00423B4F"/>
    <w:rsid w:val="00424331"/>
    <w:rsid w:val="00424CB3"/>
    <w:rsid w:val="00425F4E"/>
    <w:rsid w:val="00426F07"/>
    <w:rsid w:val="004272B3"/>
    <w:rsid w:val="00427737"/>
    <w:rsid w:val="0043099A"/>
    <w:rsid w:val="00431CE9"/>
    <w:rsid w:val="00432ADC"/>
    <w:rsid w:val="00433387"/>
    <w:rsid w:val="004335A1"/>
    <w:rsid w:val="00433FD2"/>
    <w:rsid w:val="0043796F"/>
    <w:rsid w:val="00441D33"/>
    <w:rsid w:val="004428A5"/>
    <w:rsid w:val="00443969"/>
    <w:rsid w:val="004473A2"/>
    <w:rsid w:val="0045062F"/>
    <w:rsid w:val="00452F86"/>
    <w:rsid w:val="004534D7"/>
    <w:rsid w:val="00453BDA"/>
    <w:rsid w:val="00454D51"/>
    <w:rsid w:val="0045722B"/>
    <w:rsid w:val="004573EE"/>
    <w:rsid w:val="004603F1"/>
    <w:rsid w:val="00460ED1"/>
    <w:rsid w:val="00461555"/>
    <w:rsid w:val="00467596"/>
    <w:rsid w:val="00473FC9"/>
    <w:rsid w:val="0047681A"/>
    <w:rsid w:val="00477036"/>
    <w:rsid w:val="0048153A"/>
    <w:rsid w:val="00482385"/>
    <w:rsid w:val="004829D5"/>
    <w:rsid w:val="0048324E"/>
    <w:rsid w:val="00483C6E"/>
    <w:rsid w:val="00483CBA"/>
    <w:rsid w:val="00484EA2"/>
    <w:rsid w:val="00486FE4"/>
    <w:rsid w:val="004909F1"/>
    <w:rsid w:val="004925BD"/>
    <w:rsid w:val="004935B2"/>
    <w:rsid w:val="004953D0"/>
    <w:rsid w:val="004966DF"/>
    <w:rsid w:val="004973D9"/>
    <w:rsid w:val="004A2797"/>
    <w:rsid w:val="004A37BB"/>
    <w:rsid w:val="004A4BB8"/>
    <w:rsid w:val="004A5A5A"/>
    <w:rsid w:val="004A6A3C"/>
    <w:rsid w:val="004B0EB7"/>
    <w:rsid w:val="004B1000"/>
    <w:rsid w:val="004B2CA1"/>
    <w:rsid w:val="004B2FA3"/>
    <w:rsid w:val="004B3954"/>
    <w:rsid w:val="004B732E"/>
    <w:rsid w:val="004B7D0D"/>
    <w:rsid w:val="004B7DE1"/>
    <w:rsid w:val="004C01EE"/>
    <w:rsid w:val="004C1C2C"/>
    <w:rsid w:val="004C25E4"/>
    <w:rsid w:val="004C2CDC"/>
    <w:rsid w:val="004C2F8D"/>
    <w:rsid w:val="004C359E"/>
    <w:rsid w:val="004C39EC"/>
    <w:rsid w:val="004C74E7"/>
    <w:rsid w:val="004C7EE5"/>
    <w:rsid w:val="004C7F0F"/>
    <w:rsid w:val="004C7F9D"/>
    <w:rsid w:val="004D4022"/>
    <w:rsid w:val="004D4A15"/>
    <w:rsid w:val="004D527E"/>
    <w:rsid w:val="004D5592"/>
    <w:rsid w:val="004D5A81"/>
    <w:rsid w:val="004D7268"/>
    <w:rsid w:val="004D7451"/>
    <w:rsid w:val="004E2262"/>
    <w:rsid w:val="004E2F78"/>
    <w:rsid w:val="004E3941"/>
    <w:rsid w:val="004E4084"/>
    <w:rsid w:val="004E54D6"/>
    <w:rsid w:val="004E5F91"/>
    <w:rsid w:val="004E7024"/>
    <w:rsid w:val="004E7D69"/>
    <w:rsid w:val="004F362D"/>
    <w:rsid w:val="004F4A83"/>
    <w:rsid w:val="004F53B9"/>
    <w:rsid w:val="004F64A1"/>
    <w:rsid w:val="004F6D28"/>
    <w:rsid w:val="005001D2"/>
    <w:rsid w:val="00501644"/>
    <w:rsid w:val="005026F2"/>
    <w:rsid w:val="00502C69"/>
    <w:rsid w:val="00503C58"/>
    <w:rsid w:val="00505938"/>
    <w:rsid w:val="0050603F"/>
    <w:rsid w:val="005063AF"/>
    <w:rsid w:val="00506BCB"/>
    <w:rsid w:val="00510506"/>
    <w:rsid w:val="00510AFD"/>
    <w:rsid w:val="00511AE4"/>
    <w:rsid w:val="00511BA2"/>
    <w:rsid w:val="00511D00"/>
    <w:rsid w:val="005124E0"/>
    <w:rsid w:val="00512BD1"/>
    <w:rsid w:val="0051306D"/>
    <w:rsid w:val="00514614"/>
    <w:rsid w:val="00516C11"/>
    <w:rsid w:val="00520976"/>
    <w:rsid w:val="0052257E"/>
    <w:rsid w:val="00524CA1"/>
    <w:rsid w:val="00525897"/>
    <w:rsid w:val="0052601E"/>
    <w:rsid w:val="0052643B"/>
    <w:rsid w:val="0053049B"/>
    <w:rsid w:val="00530562"/>
    <w:rsid w:val="00530EB8"/>
    <w:rsid w:val="00532AEB"/>
    <w:rsid w:val="00532F0B"/>
    <w:rsid w:val="00533BBD"/>
    <w:rsid w:val="00534EC2"/>
    <w:rsid w:val="0053587A"/>
    <w:rsid w:val="00536672"/>
    <w:rsid w:val="00540A61"/>
    <w:rsid w:val="00540B21"/>
    <w:rsid w:val="00540E5D"/>
    <w:rsid w:val="00541B86"/>
    <w:rsid w:val="00541E49"/>
    <w:rsid w:val="005420B4"/>
    <w:rsid w:val="005422A1"/>
    <w:rsid w:val="005431D8"/>
    <w:rsid w:val="005434FA"/>
    <w:rsid w:val="005448D7"/>
    <w:rsid w:val="005453C2"/>
    <w:rsid w:val="00546EF8"/>
    <w:rsid w:val="00551AC7"/>
    <w:rsid w:val="0055202E"/>
    <w:rsid w:val="0055446B"/>
    <w:rsid w:val="00555B23"/>
    <w:rsid w:val="00556351"/>
    <w:rsid w:val="005607D5"/>
    <w:rsid w:val="005619CC"/>
    <w:rsid w:val="00561F42"/>
    <w:rsid w:val="00564B46"/>
    <w:rsid w:val="00565C41"/>
    <w:rsid w:val="00565F9B"/>
    <w:rsid w:val="00566088"/>
    <w:rsid w:val="00566DC9"/>
    <w:rsid w:val="00567A56"/>
    <w:rsid w:val="00567D1E"/>
    <w:rsid w:val="0057116F"/>
    <w:rsid w:val="00571550"/>
    <w:rsid w:val="00573C3E"/>
    <w:rsid w:val="00575BD9"/>
    <w:rsid w:val="00577CA3"/>
    <w:rsid w:val="00581FDC"/>
    <w:rsid w:val="005821BE"/>
    <w:rsid w:val="00584331"/>
    <w:rsid w:val="005843E9"/>
    <w:rsid w:val="00586AB3"/>
    <w:rsid w:val="00587930"/>
    <w:rsid w:val="005879B2"/>
    <w:rsid w:val="0059164C"/>
    <w:rsid w:val="005939B9"/>
    <w:rsid w:val="00593EA3"/>
    <w:rsid w:val="00593F80"/>
    <w:rsid w:val="005943CA"/>
    <w:rsid w:val="005945B7"/>
    <w:rsid w:val="00596F1E"/>
    <w:rsid w:val="00597D4F"/>
    <w:rsid w:val="005A0119"/>
    <w:rsid w:val="005A0997"/>
    <w:rsid w:val="005A0AB1"/>
    <w:rsid w:val="005A1B63"/>
    <w:rsid w:val="005A20E1"/>
    <w:rsid w:val="005A2112"/>
    <w:rsid w:val="005A45E1"/>
    <w:rsid w:val="005A643F"/>
    <w:rsid w:val="005B227F"/>
    <w:rsid w:val="005B6BF6"/>
    <w:rsid w:val="005C0098"/>
    <w:rsid w:val="005C096D"/>
    <w:rsid w:val="005C1608"/>
    <w:rsid w:val="005C17DC"/>
    <w:rsid w:val="005C3E82"/>
    <w:rsid w:val="005C44AA"/>
    <w:rsid w:val="005C59D4"/>
    <w:rsid w:val="005C6768"/>
    <w:rsid w:val="005C7F93"/>
    <w:rsid w:val="005D422A"/>
    <w:rsid w:val="005D5CC6"/>
    <w:rsid w:val="005D620D"/>
    <w:rsid w:val="005D7834"/>
    <w:rsid w:val="005D7FE2"/>
    <w:rsid w:val="005E0B17"/>
    <w:rsid w:val="005E1A23"/>
    <w:rsid w:val="005E3725"/>
    <w:rsid w:val="005E4337"/>
    <w:rsid w:val="005E46D7"/>
    <w:rsid w:val="005E5CB9"/>
    <w:rsid w:val="005E6507"/>
    <w:rsid w:val="005E6DEE"/>
    <w:rsid w:val="005F0A5F"/>
    <w:rsid w:val="005F268C"/>
    <w:rsid w:val="005F2968"/>
    <w:rsid w:val="005F46F7"/>
    <w:rsid w:val="005F4FD1"/>
    <w:rsid w:val="005F505D"/>
    <w:rsid w:val="005F6C43"/>
    <w:rsid w:val="005F747D"/>
    <w:rsid w:val="005F7774"/>
    <w:rsid w:val="005F7A49"/>
    <w:rsid w:val="006000F9"/>
    <w:rsid w:val="00600A39"/>
    <w:rsid w:val="0060196C"/>
    <w:rsid w:val="0060250A"/>
    <w:rsid w:val="00603021"/>
    <w:rsid w:val="0060519B"/>
    <w:rsid w:val="00605862"/>
    <w:rsid w:val="00607342"/>
    <w:rsid w:val="00612541"/>
    <w:rsid w:val="00614F88"/>
    <w:rsid w:val="00615288"/>
    <w:rsid w:val="006154F8"/>
    <w:rsid w:val="00615CBE"/>
    <w:rsid w:val="00615FE3"/>
    <w:rsid w:val="00616168"/>
    <w:rsid w:val="006161EB"/>
    <w:rsid w:val="006161EF"/>
    <w:rsid w:val="00617F80"/>
    <w:rsid w:val="00620937"/>
    <w:rsid w:val="006219FD"/>
    <w:rsid w:val="00622A4E"/>
    <w:rsid w:val="00623075"/>
    <w:rsid w:val="006242D9"/>
    <w:rsid w:val="00624750"/>
    <w:rsid w:val="00624799"/>
    <w:rsid w:val="0062489A"/>
    <w:rsid w:val="0062525E"/>
    <w:rsid w:val="00630817"/>
    <w:rsid w:val="00631429"/>
    <w:rsid w:val="006339FB"/>
    <w:rsid w:val="00642DD2"/>
    <w:rsid w:val="00644E16"/>
    <w:rsid w:val="006460A2"/>
    <w:rsid w:val="006465DB"/>
    <w:rsid w:val="006470A2"/>
    <w:rsid w:val="00650979"/>
    <w:rsid w:val="00651214"/>
    <w:rsid w:val="00651D76"/>
    <w:rsid w:val="006563C2"/>
    <w:rsid w:val="006575B1"/>
    <w:rsid w:val="006604DC"/>
    <w:rsid w:val="00660E69"/>
    <w:rsid w:val="0066143A"/>
    <w:rsid w:val="00662CAD"/>
    <w:rsid w:val="006653E1"/>
    <w:rsid w:val="00666F50"/>
    <w:rsid w:val="0066709A"/>
    <w:rsid w:val="00671C40"/>
    <w:rsid w:val="00671D78"/>
    <w:rsid w:val="00672B11"/>
    <w:rsid w:val="006758A7"/>
    <w:rsid w:val="00676676"/>
    <w:rsid w:val="00677087"/>
    <w:rsid w:val="00677AD3"/>
    <w:rsid w:val="00681C05"/>
    <w:rsid w:val="0068522D"/>
    <w:rsid w:val="00685982"/>
    <w:rsid w:val="006861A5"/>
    <w:rsid w:val="00686976"/>
    <w:rsid w:val="00686EA5"/>
    <w:rsid w:val="0068773B"/>
    <w:rsid w:val="006908EF"/>
    <w:rsid w:val="00691B92"/>
    <w:rsid w:val="00693A29"/>
    <w:rsid w:val="006965FB"/>
    <w:rsid w:val="00696902"/>
    <w:rsid w:val="00697C20"/>
    <w:rsid w:val="006A0698"/>
    <w:rsid w:val="006A0FF7"/>
    <w:rsid w:val="006A3120"/>
    <w:rsid w:val="006A511A"/>
    <w:rsid w:val="006A5319"/>
    <w:rsid w:val="006B0995"/>
    <w:rsid w:val="006B0D46"/>
    <w:rsid w:val="006B1E95"/>
    <w:rsid w:val="006B57B8"/>
    <w:rsid w:val="006B5F20"/>
    <w:rsid w:val="006B7E10"/>
    <w:rsid w:val="006C0B92"/>
    <w:rsid w:val="006C2658"/>
    <w:rsid w:val="006C359C"/>
    <w:rsid w:val="006C3C70"/>
    <w:rsid w:val="006C4426"/>
    <w:rsid w:val="006C54F7"/>
    <w:rsid w:val="006C584E"/>
    <w:rsid w:val="006C6AF7"/>
    <w:rsid w:val="006C7040"/>
    <w:rsid w:val="006C7BF7"/>
    <w:rsid w:val="006D195A"/>
    <w:rsid w:val="006D32F6"/>
    <w:rsid w:val="006D511B"/>
    <w:rsid w:val="006D6136"/>
    <w:rsid w:val="006D61AF"/>
    <w:rsid w:val="006E09D2"/>
    <w:rsid w:val="006E19E5"/>
    <w:rsid w:val="006E1F8D"/>
    <w:rsid w:val="006E21D8"/>
    <w:rsid w:val="006E2405"/>
    <w:rsid w:val="006E2467"/>
    <w:rsid w:val="006E65BE"/>
    <w:rsid w:val="006F0B96"/>
    <w:rsid w:val="006F2B7E"/>
    <w:rsid w:val="006F30A5"/>
    <w:rsid w:val="006F52F8"/>
    <w:rsid w:val="006F56C4"/>
    <w:rsid w:val="006F6F54"/>
    <w:rsid w:val="00700398"/>
    <w:rsid w:val="0070150C"/>
    <w:rsid w:val="00701D62"/>
    <w:rsid w:val="00705328"/>
    <w:rsid w:val="00707354"/>
    <w:rsid w:val="007120FB"/>
    <w:rsid w:val="00713030"/>
    <w:rsid w:val="007131A7"/>
    <w:rsid w:val="007135A4"/>
    <w:rsid w:val="007204D3"/>
    <w:rsid w:val="00721F22"/>
    <w:rsid w:val="00723BB9"/>
    <w:rsid w:val="007259EE"/>
    <w:rsid w:val="00725EC9"/>
    <w:rsid w:val="0072667C"/>
    <w:rsid w:val="00727A42"/>
    <w:rsid w:val="00731458"/>
    <w:rsid w:val="00734820"/>
    <w:rsid w:val="00735DB1"/>
    <w:rsid w:val="00737DFC"/>
    <w:rsid w:val="0074032C"/>
    <w:rsid w:val="00740765"/>
    <w:rsid w:val="00741D42"/>
    <w:rsid w:val="007431A9"/>
    <w:rsid w:val="007461BC"/>
    <w:rsid w:val="007478D6"/>
    <w:rsid w:val="007508BA"/>
    <w:rsid w:val="00751672"/>
    <w:rsid w:val="0075283C"/>
    <w:rsid w:val="00755004"/>
    <w:rsid w:val="007557CE"/>
    <w:rsid w:val="00757A8C"/>
    <w:rsid w:val="00760CEF"/>
    <w:rsid w:val="007612AB"/>
    <w:rsid w:val="00762254"/>
    <w:rsid w:val="00762775"/>
    <w:rsid w:val="00763A08"/>
    <w:rsid w:val="00763D44"/>
    <w:rsid w:val="00765A88"/>
    <w:rsid w:val="00765CEC"/>
    <w:rsid w:val="00766065"/>
    <w:rsid w:val="00766407"/>
    <w:rsid w:val="00767050"/>
    <w:rsid w:val="007706E7"/>
    <w:rsid w:val="007707F0"/>
    <w:rsid w:val="00771A45"/>
    <w:rsid w:val="0077200A"/>
    <w:rsid w:val="007728C5"/>
    <w:rsid w:val="007729DF"/>
    <w:rsid w:val="0077423F"/>
    <w:rsid w:val="00780A5D"/>
    <w:rsid w:val="00783F72"/>
    <w:rsid w:val="007844F4"/>
    <w:rsid w:val="00784A72"/>
    <w:rsid w:val="00785A91"/>
    <w:rsid w:val="007860ED"/>
    <w:rsid w:val="00786E0D"/>
    <w:rsid w:val="007879C7"/>
    <w:rsid w:val="00790A75"/>
    <w:rsid w:val="00790E08"/>
    <w:rsid w:val="00791F38"/>
    <w:rsid w:val="00793087"/>
    <w:rsid w:val="0079358D"/>
    <w:rsid w:val="00793853"/>
    <w:rsid w:val="00793E28"/>
    <w:rsid w:val="0079448A"/>
    <w:rsid w:val="00794A97"/>
    <w:rsid w:val="00794CBC"/>
    <w:rsid w:val="00795654"/>
    <w:rsid w:val="007A1824"/>
    <w:rsid w:val="007A21B6"/>
    <w:rsid w:val="007A280F"/>
    <w:rsid w:val="007A32FB"/>
    <w:rsid w:val="007A3875"/>
    <w:rsid w:val="007A4EDB"/>
    <w:rsid w:val="007A5D31"/>
    <w:rsid w:val="007A6155"/>
    <w:rsid w:val="007A6392"/>
    <w:rsid w:val="007A6AC5"/>
    <w:rsid w:val="007A7234"/>
    <w:rsid w:val="007A765F"/>
    <w:rsid w:val="007B1BF8"/>
    <w:rsid w:val="007B2C3B"/>
    <w:rsid w:val="007B3129"/>
    <w:rsid w:val="007B3989"/>
    <w:rsid w:val="007B4933"/>
    <w:rsid w:val="007B5096"/>
    <w:rsid w:val="007B7205"/>
    <w:rsid w:val="007B7A95"/>
    <w:rsid w:val="007C07FB"/>
    <w:rsid w:val="007C18C6"/>
    <w:rsid w:val="007C3ABC"/>
    <w:rsid w:val="007C409B"/>
    <w:rsid w:val="007C4928"/>
    <w:rsid w:val="007C4CA0"/>
    <w:rsid w:val="007C67D3"/>
    <w:rsid w:val="007C6BEF"/>
    <w:rsid w:val="007C74D5"/>
    <w:rsid w:val="007C7DF5"/>
    <w:rsid w:val="007D1277"/>
    <w:rsid w:val="007D1A26"/>
    <w:rsid w:val="007D2243"/>
    <w:rsid w:val="007D376D"/>
    <w:rsid w:val="007D51F6"/>
    <w:rsid w:val="007D6554"/>
    <w:rsid w:val="007D6F8B"/>
    <w:rsid w:val="007E0DAE"/>
    <w:rsid w:val="007E4A85"/>
    <w:rsid w:val="007E696E"/>
    <w:rsid w:val="007F07E7"/>
    <w:rsid w:val="007F0DA4"/>
    <w:rsid w:val="007F30BF"/>
    <w:rsid w:val="007F33B8"/>
    <w:rsid w:val="007F386C"/>
    <w:rsid w:val="007F5158"/>
    <w:rsid w:val="007F693F"/>
    <w:rsid w:val="007F6F63"/>
    <w:rsid w:val="007F7069"/>
    <w:rsid w:val="007F7B58"/>
    <w:rsid w:val="0080029F"/>
    <w:rsid w:val="00801858"/>
    <w:rsid w:val="00803629"/>
    <w:rsid w:val="00804E4B"/>
    <w:rsid w:val="00806189"/>
    <w:rsid w:val="0080663F"/>
    <w:rsid w:val="008109C2"/>
    <w:rsid w:val="00811835"/>
    <w:rsid w:val="008130D5"/>
    <w:rsid w:val="00813ABA"/>
    <w:rsid w:val="008157D3"/>
    <w:rsid w:val="00816AEA"/>
    <w:rsid w:val="00816B07"/>
    <w:rsid w:val="00817829"/>
    <w:rsid w:val="00822D0F"/>
    <w:rsid w:val="00823CF7"/>
    <w:rsid w:val="0082592A"/>
    <w:rsid w:val="008262A3"/>
    <w:rsid w:val="00826836"/>
    <w:rsid w:val="008311BA"/>
    <w:rsid w:val="00831415"/>
    <w:rsid w:val="008319F2"/>
    <w:rsid w:val="00831F23"/>
    <w:rsid w:val="008328CC"/>
    <w:rsid w:val="008330DA"/>
    <w:rsid w:val="008330DD"/>
    <w:rsid w:val="00833C99"/>
    <w:rsid w:val="00834D2D"/>
    <w:rsid w:val="00834D72"/>
    <w:rsid w:val="00835602"/>
    <w:rsid w:val="00836A37"/>
    <w:rsid w:val="0084172C"/>
    <w:rsid w:val="008422E8"/>
    <w:rsid w:val="00845DD4"/>
    <w:rsid w:val="00846FB2"/>
    <w:rsid w:val="00851399"/>
    <w:rsid w:val="00852FFA"/>
    <w:rsid w:val="00854970"/>
    <w:rsid w:val="00854F92"/>
    <w:rsid w:val="00856560"/>
    <w:rsid w:val="00857489"/>
    <w:rsid w:val="00860C21"/>
    <w:rsid w:val="00862F78"/>
    <w:rsid w:val="0086564F"/>
    <w:rsid w:val="00867ABF"/>
    <w:rsid w:val="00870BC8"/>
    <w:rsid w:val="00872C33"/>
    <w:rsid w:val="00873925"/>
    <w:rsid w:val="00874481"/>
    <w:rsid w:val="008748B4"/>
    <w:rsid w:val="008748BD"/>
    <w:rsid w:val="00880C42"/>
    <w:rsid w:val="00882FEB"/>
    <w:rsid w:val="00883030"/>
    <w:rsid w:val="00883179"/>
    <w:rsid w:val="0088360E"/>
    <w:rsid w:val="00884728"/>
    <w:rsid w:val="00886539"/>
    <w:rsid w:val="00887679"/>
    <w:rsid w:val="00887AD9"/>
    <w:rsid w:val="008912E1"/>
    <w:rsid w:val="008913B5"/>
    <w:rsid w:val="008917A2"/>
    <w:rsid w:val="00891FC2"/>
    <w:rsid w:val="00892239"/>
    <w:rsid w:val="00892EAE"/>
    <w:rsid w:val="0089639A"/>
    <w:rsid w:val="008A0E5C"/>
    <w:rsid w:val="008A4C80"/>
    <w:rsid w:val="008A692C"/>
    <w:rsid w:val="008A7FE4"/>
    <w:rsid w:val="008B2413"/>
    <w:rsid w:val="008B3A22"/>
    <w:rsid w:val="008B4C5C"/>
    <w:rsid w:val="008B514A"/>
    <w:rsid w:val="008B5588"/>
    <w:rsid w:val="008C0F49"/>
    <w:rsid w:val="008C11F3"/>
    <w:rsid w:val="008C274D"/>
    <w:rsid w:val="008C3049"/>
    <w:rsid w:val="008C43A1"/>
    <w:rsid w:val="008C5B35"/>
    <w:rsid w:val="008C5F31"/>
    <w:rsid w:val="008C79B1"/>
    <w:rsid w:val="008D087D"/>
    <w:rsid w:val="008D133E"/>
    <w:rsid w:val="008D4F5D"/>
    <w:rsid w:val="008D7844"/>
    <w:rsid w:val="008E149C"/>
    <w:rsid w:val="008E14C9"/>
    <w:rsid w:val="008E4026"/>
    <w:rsid w:val="008E4368"/>
    <w:rsid w:val="008E536D"/>
    <w:rsid w:val="008E66DC"/>
    <w:rsid w:val="008F1BD6"/>
    <w:rsid w:val="008F2371"/>
    <w:rsid w:val="008F304A"/>
    <w:rsid w:val="008F3543"/>
    <w:rsid w:val="008F48DC"/>
    <w:rsid w:val="008F4BF9"/>
    <w:rsid w:val="008F5DEB"/>
    <w:rsid w:val="008F6605"/>
    <w:rsid w:val="008F7EB3"/>
    <w:rsid w:val="00900E0A"/>
    <w:rsid w:val="00902222"/>
    <w:rsid w:val="0090246F"/>
    <w:rsid w:val="00903619"/>
    <w:rsid w:val="0090432C"/>
    <w:rsid w:val="009051E7"/>
    <w:rsid w:val="009059D2"/>
    <w:rsid w:val="00905E29"/>
    <w:rsid w:val="00906114"/>
    <w:rsid w:val="0090680C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1A5C"/>
    <w:rsid w:val="00913039"/>
    <w:rsid w:val="0091568A"/>
    <w:rsid w:val="00915A95"/>
    <w:rsid w:val="00916B58"/>
    <w:rsid w:val="00917B46"/>
    <w:rsid w:val="00920B48"/>
    <w:rsid w:val="0092280E"/>
    <w:rsid w:val="00922CCA"/>
    <w:rsid w:val="00923505"/>
    <w:rsid w:val="00925399"/>
    <w:rsid w:val="00926D2B"/>
    <w:rsid w:val="00931FF8"/>
    <w:rsid w:val="00932BA5"/>
    <w:rsid w:val="00933C7E"/>
    <w:rsid w:val="009350BF"/>
    <w:rsid w:val="009350C4"/>
    <w:rsid w:val="00941988"/>
    <w:rsid w:val="00941C18"/>
    <w:rsid w:val="00943781"/>
    <w:rsid w:val="0094638A"/>
    <w:rsid w:val="00946F4C"/>
    <w:rsid w:val="00947C96"/>
    <w:rsid w:val="009500D3"/>
    <w:rsid w:val="00953F0E"/>
    <w:rsid w:val="0095442E"/>
    <w:rsid w:val="00954A1C"/>
    <w:rsid w:val="00954BE3"/>
    <w:rsid w:val="009572BC"/>
    <w:rsid w:val="00960880"/>
    <w:rsid w:val="00960EA5"/>
    <w:rsid w:val="0096173E"/>
    <w:rsid w:val="00962C4A"/>
    <w:rsid w:val="009640EF"/>
    <w:rsid w:val="00965083"/>
    <w:rsid w:val="00965B99"/>
    <w:rsid w:val="0096748F"/>
    <w:rsid w:val="00967867"/>
    <w:rsid w:val="009708A8"/>
    <w:rsid w:val="0097220A"/>
    <w:rsid w:val="00974362"/>
    <w:rsid w:val="00974CAF"/>
    <w:rsid w:val="0097509A"/>
    <w:rsid w:val="00975381"/>
    <w:rsid w:val="009761BC"/>
    <w:rsid w:val="00976624"/>
    <w:rsid w:val="009771AA"/>
    <w:rsid w:val="0098006A"/>
    <w:rsid w:val="0098295E"/>
    <w:rsid w:val="00983192"/>
    <w:rsid w:val="00984D37"/>
    <w:rsid w:val="009850F5"/>
    <w:rsid w:val="0098632A"/>
    <w:rsid w:val="00986F5B"/>
    <w:rsid w:val="009871C9"/>
    <w:rsid w:val="009912FA"/>
    <w:rsid w:val="009933D6"/>
    <w:rsid w:val="009935A0"/>
    <w:rsid w:val="00995581"/>
    <w:rsid w:val="00995661"/>
    <w:rsid w:val="0099721A"/>
    <w:rsid w:val="009A0381"/>
    <w:rsid w:val="009A154D"/>
    <w:rsid w:val="009A159E"/>
    <w:rsid w:val="009A28EC"/>
    <w:rsid w:val="009A299A"/>
    <w:rsid w:val="009A3423"/>
    <w:rsid w:val="009A48B8"/>
    <w:rsid w:val="009A4C0E"/>
    <w:rsid w:val="009A517A"/>
    <w:rsid w:val="009A5DDB"/>
    <w:rsid w:val="009A66B7"/>
    <w:rsid w:val="009A6C24"/>
    <w:rsid w:val="009B0B40"/>
    <w:rsid w:val="009B6EC7"/>
    <w:rsid w:val="009B728C"/>
    <w:rsid w:val="009C01E2"/>
    <w:rsid w:val="009C2B0B"/>
    <w:rsid w:val="009C307F"/>
    <w:rsid w:val="009C350D"/>
    <w:rsid w:val="009C4578"/>
    <w:rsid w:val="009C4AF3"/>
    <w:rsid w:val="009C5BD1"/>
    <w:rsid w:val="009C65C7"/>
    <w:rsid w:val="009C675D"/>
    <w:rsid w:val="009C6E1B"/>
    <w:rsid w:val="009D18A6"/>
    <w:rsid w:val="009D2844"/>
    <w:rsid w:val="009D2E52"/>
    <w:rsid w:val="009D35A6"/>
    <w:rsid w:val="009D392F"/>
    <w:rsid w:val="009D40FD"/>
    <w:rsid w:val="009D5302"/>
    <w:rsid w:val="009D555D"/>
    <w:rsid w:val="009D710D"/>
    <w:rsid w:val="009E01E7"/>
    <w:rsid w:val="009E0519"/>
    <w:rsid w:val="009E13AA"/>
    <w:rsid w:val="009E238C"/>
    <w:rsid w:val="009E4C33"/>
    <w:rsid w:val="009F0A92"/>
    <w:rsid w:val="009F131C"/>
    <w:rsid w:val="009F2452"/>
    <w:rsid w:val="009F2530"/>
    <w:rsid w:val="009F3970"/>
    <w:rsid w:val="009F44ED"/>
    <w:rsid w:val="009F5FF9"/>
    <w:rsid w:val="009F7168"/>
    <w:rsid w:val="009F7A31"/>
    <w:rsid w:val="00A002D3"/>
    <w:rsid w:val="00A02C8B"/>
    <w:rsid w:val="00A04A26"/>
    <w:rsid w:val="00A04CBF"/>
    <w:rsid w:val="00A0643F"/>
    <w:rsid w:val="00A0676C"/>
    <w:rsid w:val="00A10158"/>
    <w:rsid w:val="00A10D12"/>
    <w:rsid w:val="00A14B4B"/>
    <w:rsid w:val="00A1547F"/>
    <w:rsid w:val="00A15587"/>
    <w:rsid w:val="00A159B5"/>
    <w:rsid w:val="00A222BA"/>
    <w:rsid w:val="00A23CDF"/>
    <w:rsid w:val="00A23E05"/>
    <w:rsid w:val="00A240D6"/>
    <w:rsid w:val="00A24C53"/>
    <w:rsid w:val="00A256F1"/>
    <w:rsid w:val="00A25955"/>
    <w:rsid w:val="00A26D2B"/>
    <w:rsid w:val="00A272EA"/>
    <w:rsid w:val="00A27C4E"/>
    <w:rsid w:val="00A31C24"/>
    <w:rsid w:val="00A3280F"/>
    <w:rsid w:val="00A34579"/>
    <w:rsid w:val="00A3568C"/>
    <w:rsid w:val="00A35B55"/>
    <w:rsid w:val="00A35CFB"/>
    <w:rsid w:val="00A370AC"/>
    <w:rsid w:val="00A45118"/>
    <w:rsid w:val="00A453FE"/>
    <w:rsid w:val="00A45F3B"/>
    <w:rsid w:val="00A46E86"/>
    <w:rsid w:val="00A47C33"/>
    <w:rsid w:val="00A47CB8"/>
    <w:rsid w:val="00A511AF"/>
    <w:rsid w:val="00A52229"/>
    <w:rsid w:val="00A548CB"/>
    <w:rsid w:val="00A5546A"/>
    <w:rsid w:val="00A56360"/>
    <w:rsid w:val="00A57B98"/>
    <w:rsid w:val="00A64208"/>
    <w:rsid w:val="00A64A91"/>
    <w:rsid w:val="00A64B74"/>
    <w:rsid w:val="00A65BE9"/>
    <w:rsid w:val="00A65F19"/>
    <w:rsid w:val="00A67658"/>
    <w:rsid w:val="00A7100B"/>
    <w:rsid w:val="00A71A59"/>
    <w:rsid w:val="00A71E4E"/>
    <w:rsid w:val="00A764DE"/>
    <w:rsid w:val="00A769E3"/>
    <w:rsid w:val="00A77AFF"/>
    <w:rsid w:val="00A8007C"/>
    <w:rsid w:val="00A801BF"/>
    <w:rsid w:val="00A81B45"/>
    <w:rsid w:val="00A83639"/>
    <w:rsid w:val="00A8746E"/>
    <w:rsid w:val="00A8766E"/>
    <w:rsid w:val="00A8767F"/>
    <w:rsid w:val="00A9018D"/>
    <w:rsid w:val="00A901F7"/>
    <w:rsid w:val="00A9093E"/>
    <w:rsid w:val="00A91195"/>
    <w:rsid w:val="00A91C16"/>
    <w:rsid w:val="00A91C1A"/>
    <w:rsid w:val="00A92B43"/>
    <w:rsid w:val="00A93605"/>
    <w:rsid w:val="00A93C50"/>
    <w:rsid w:val="00A9496F"/>
    <w:rsid w:val="00A9583C"/>
    <w:rsid w:val="00A9614E"/>
    <w:rsid w:val="00A96FF1"/>
    <w:rsid w:val="00AA0E6E"/>
    <w:rsid w:val="00AA1465"/>
    <w:rsid w:val="00AA28FA"/>
    <w:rsid w:val="00AA2E48"/>
    <w:rsid w:val="00AB074F"/>
    <w:rsid w:val="00AB1E47"/>
    <w:rsid w:val="00AB2115"/>
    <w:rsid w:val="00AB310D"/>
    <w:rsid w:val="00AB3A51"/>
    <w:rsid w:val="00AB41BA"/>
    <w:rsid w:val="00AB4788"/>
    <w:rsid w:val="00AB782D"/>
    <w:rsid w:val="00AC0C81"/>
    <w:rsid w:val="00AC1DF9"/>
    <w:rsid w:val="00AC3712"/>
    <w:rsid w:val="00AC3E99"/>
    <w:rsid w:val="00AC4854"/>
    <w:rsid w:val="00AC53CC"/>
    <w:rsid w:val="00AC5470"/>
    <w:rsid w:val="00AC59DC"/>
    <w:rsid w:val="00AC6D06"/>
    <w:rsid w:val="00AC70EB"/>
    <w:rsid w:val="00AC738F"/>
    <w:rsid w:val="00AD0070"/>
    <w:rsid w:val="00AD1C80"/>
    <w:rsid w:val="00AD2347"/>
    <w:rsid w:val="00AD2D01"/>
    <w:rsid w:val="00AD376E"/>
    <w:rsid w:val="00AD3C30"/>
    <w:rsid w:val="00AD51CB"/>
    <w:rsid w:val="00AD58D0"/>
    <w:rsid w:val="00AD630D"/>
    <w:rsid w:val="00AE1B90"/>
    <w:rsid w:val="00AE57BA"/>
    <w:rsid w:val="00AE7088"/>
    <w:rsid w:val="00AE74E5"/>
    <w:rsid w:val="00AF1ABD"/>
    <w:rsid w:val="00AF1D01"/>
    <w:rsid w:val="00AF5E0E"/>
    <w:rsid w:val="00AF7C6E"/>
    <w:rsid w:val="00B00D7C"/>
    <w:rsid w:val="00B02DBB"/>
    <w:rsid w:val="00B03ADF"/>
    <w:rsid w:val="00B042D0"/>
    <w:rsid w:val="00B057A4"/>
    <w:rsid w:val="00B119EB"/>
    <w:rsid w:val="00B15123"/>
    <w:rsid w:val="00B16E45"/>
    <w:rsid w:val="00B20EAA"/>
    <w:rsid w:val="00B20ECC"/>
    <w:rsid w:val="00B2143E"/>
    <w:rsid w:val="00B21463"/>
    <w:rsid w:val="00B22224"/>
    <w:rsid w:val="00B22B1C"/>
    <w:rsid w:val="00B23164"/>
    <w:rsid w:val="00B256AE"/>
    <w:rsid w:val="00B26894"/>
    <w:rsid w:val="00B27393"/>
    <w:rsid w:val="00B32898"/>
    <w:rsid w:val="00B3461B"/>
    <w:rsid w:val="00B35A99"/>
    <w:rsid w:val="00B361D4"/>
    <w:rsid w:val="00B375E5"/>
    <w:rsid w:val="00B37638"/>
    <w:rsid w:val="00B40106"/>
    <w:rsid w:val="00B42382"/>
    <w:rsid w:val="00B46756"/>
    <w:rsid w:val="00B467E0"/>
    <w:rsid w:val="00B50000"/>
    <w:rsid w:val="00B5051F"/>
    <w:rsid w:val="00B52A7F"/>
    <w:rsid w:val="00B56020"/>
    <w:rsid w:val="00B5668A"/>
    <w:rsid w:val="00B56E6E"/>
    <w:rsid w:val="00B56FEA"/>
    <w:rsid w:val="00B5726F"/>
    <w:rsid w:val="00B60683"/>
    <w:rsid w:val="00B60A19"/>
    <w:rsid w:val="00B62912"/>
    <w:rsid w:val="00B62CCC"/>
    <w:rsid w:val="00B64DF1"/>
    <w:rsid w:val="00B65F5D"/>
    <w:rsid w:val="00B66788"/>
    <w:rsid w:val="00B67897"/>
    <w:rsid w:val="00B70069"/>
    <w:rsid w:val="00B70658"/>
    <w:rsid w:val="00B70745"/>
    <w:rsid w:val="00B70771"/>
    <w:rsid w:val="00B71EF4"/>
    <w:rsid w:val="00B72709"/>
    <w:rsid w:val="00B733B0"/>
    <w:rsid w:val="00B746D5"/>
    <w:rsid w:val="00B75271"/>
    <w:rsid w:val="00B75835"/>
    <w:rsid w:val="00B771B7"/>
    <w:rsid w:val="00B80880"/>
    <w:rsid w:val="00B810E9"/>
    <w:rsid w:val="00B81CF2"/>
    <w:rsid w:val="00B82C6F"/>
    <w:rsid w:val="00B83CC5"/>
    <w:rsid w:val="00B83DF4"/>
    <w:rsid w:val="00B845BD"/>
    <w:rsid w:val="00B84DBB"/>
    <w:rsid w:val="00B84E3B"/>
    <w:rsid w:val="00B84F86"/>
    <w:rsid w:val="00B85516"/>
    <w:rsid w:val="00B868A0"/>
    <w:rsid w:val="00B86DBA"/>
    <w:rsid w:val="00B909D2"/>
    <w:rsid w:val="00B909E9"/>
    <w:rsid w:val="00B90EAF"/>
    <w:rsid w:val="00B91413"/>
    <w:rsid w:val="00B929A6"/>
    <w:rsid w:val="00B92A9A"/>
    <w:rsid w:val="00B92DB4"/>
    <w:rsid w:val="00B92DE7"/>
    <w:rsid w:val="00B95DD3"/>
    <w:rsid w:val="00B96286"/>
    <w:rsid w:val="00B9637B"/>
    <w:rsid w:val="00BA4833"/>
    <w:rsid w:val="00BB07E2"/>
    <w:rsid w:val="00BB18C0"/>
    <w:rsid w:val="00BB3B49"/>
    <w:rsid w:val="00BB667E"/>
    <w:rsid w:val="00BC2EE4"/>
    <w:rsid w:val="00BC33E5"/>
    <w:rsid w:val="00BC3473"/>
    <w:rsid w:val="00BC5E4A"/>
    <w:rsid w:val="00BC716F"/>
    <w:rsid w:val="00BC732E"/>
    <w:rsid w:val="00BC73F0"/>
    <w:rsid w:val="00BD1C54"/>
    <w:rsid w:val="00BD276D"/>
    <w:rsid w:val="00BD2A90"/>
    <w:rsid w:val="00BD312C"/>
    <w:rsid w:val="00BD3279"/>
    <w:rsid w:val="00BD5D98"/>
    <w:rsid w:val="00BD676B"/>
    <w:rsid w:val="00BD7A52"/>
    <w:rsid w:val="00BD7EEE"/>
    <w:rsid w:val="00BE060F"/>
    <w:rsid w:val="00BE22C6"/>
    <w:rsid w:val="00BE29DC"/>
    <w:rsid w:val="00BE2EDB"/>
    <w:rsid w:val="00BE437A"/>
    <w:rsid w:val="00BE4445"/>
    <w:rsid w:val="00BE5239"/>
    <w:rsid w:val="00BE67B2"/>
    <w:rsid w:val="00BE6860"/>
    <w:rsid w:val="00BE79E8"/>
    <w:rsid w:val="00BF0518"/>
    <w:rsid w:val="00BF3553"/>
    <w:rsid w:val="00BF3B93"/>
    <w:rsid w:val="00BF4078"/>
    <w:rsid w:val="00BF666E"/>
    <w:rsid w:val="00BF7C16"/>
    <w:rsid w:val="00C0121E"/>
    <w:rsid w:val="00C04EA7"/>
    <w:rsid w:val="00C05CB7"/>
    <w:rsid w:val="00C06CB3"/>
    <w:rsid w:val="00C10B0F"/>
    <w:rsid w:val="00C119AD"/>
    <w:rsid w:val="00C11A11"/>
    <w:rsid w:val="00C14647"/>
    <w:rsid w:val="00C15077"/>
    <w:rsid w:val="00C1529D"/>
    <w:rsid w:val="00C1722F"/>
    <w:rsid w:val="00C21BD2"/>
    <w:rsid w:val="00C234A7"/>
    <w:rsid w:val="00C2364D"/>
    <w:rsid w:val="00C23FA9"/>
    <w:rsid w:val="00C24862"/>
    <w:rsid w:val="00C26976"/>
    <w:rsid w:val="00C27558"/>
    <w:rsid w:val="00C31D36"/>
    <w:rsid w:val="00C32D40"/>
    <w:rsid w:val="00C32DBF"/>
    <w:rsid w:val="00C344EA"/>
    <w:rsid w:val="00C3563B"/>
    <w:rsid w:val="00C403AA"/>
    <w:rsid w:val="00C43799"/>
    <w:rsid w:val="00C44231"/>
    <w:rsid w:val="00C466E6"/>
    <w:rsid w:val="00C47DBE"/>
    <w:rsid w:val="00C47E1E"/>
    <w:rsid w:val="00C517CB"/>
    <w:rsid w:val="00C51EC7"/>
    <w:rsid w:val="00C52925"/>
    <w:rsid w:val="00C52F9C"/>
    <w:rsid w:val="00C54499"/>
    <w:rsid w:val="00C64752"/>
    <w:rsid w:val="00C65061"/>
    <w:rsid w:val="00C656A0"/>
    <w:rsid w:val="00C65CEE"/>
    <w:rsid w:val="00C65E33"/>
    <w:rsid w:val="00C66128"/>
    <w:rsid w:val="00C67104"/>
    <w:rsid w:val="00C70278"/>
    <w:rsid w:val="00C73B19"/>
    <w:rsid w:val="00C74B72"/>
    <w:rsid w:val="00C75768"/>
    <w:rsid w:val="00C818DE"/>
    <w:rsid w:val="00C83ADF"/>
    <w:rsid w:val="00C8432E"/>
    <w:rsid w:val="00C84804"/>
    <w:rsid w:val="00C84BBB"/>
    <w:rsid w:val="00C85E63"/>
    <w:rsid w:val="00C8603C"/>
    <w:rsid w:val="00C866F1"/>
    <w:rsid w:val="00C8683B"/>
    <w:rsid w:val="00C86FAA"/>
    <w:rsid w:val="00C87CBF"/>
    <w:rsid w:val="00C902B4"/>
    <w:rsid w:val="00C913D7"/>
    <w:rsid w:val="00C92A0B"/>
    <w:rsid w:val="00C94EC2"/>
    <w:rsid w:val="00C95081"/>
    <w:rsid w:val="00C95106"/>
    <w:rsid w:val="00C95DE5"/>
    <w:rsid w:val="00C96558"/>
    <w:rsid w:val="00C96D83"/>
    <w:rsid w:val="00C97276"/>
    <w:rsid w:val="00C97321"/>
    <w:rsid w:val="00CA1C13"/>
    <w:rsid w:val="00CA1CA5"/>
    <w:rsid w:val="00CA241D"/>
    <w:rsid w:val="00CA3359"/>
    <w:rsid w:val="00CA3629"/>
    <w:rsid w:val="00CA5425"/>
    <w:rsid w:val="00CA5732"/>
    <w:rsid w:val="00CA5931"/>
    <w:rsid w:val="00CA5CD0"/>
    <w:rsid w:val="00CA60A7"/>
    <w:rsid w:val="00CA6A3C"/>
    <w:rsid w:val="00CA6BE1"/>
    <w:rsid w:val="00CA6E59"/>
    <w:rsid w:val="00CA743E"/>
    <w:rsid w:val="00CA7BDA"/>
    <w:rsid w:val="00CB128E"/>
    <w:rsid w:val="00CB239D"/>
    <w:rsid w:val="00CB2D6D"/>
    <w:rsid w:val="00CB4198"/>
    <w:rsid w:val="00CB4818"/>
    <w:rsid w:val="00CB55EB"/>
    <w:rsid w:val="00CB67D8"/>
    <w:rsid w:val="00CB78F2"/>
    <w:rsid w:val="00CC010C"/>
    <w:rsid w:val="00CC1AB4"/>
    <w:rsid w:val="00CC298A"/>
    <w:rsid w:val="00CC2F30"/>
    <w:rsid w:val="00CC6F8E"/>
    <w:rsid w:val="00CD02D8"/>
    <w:rsid w:val="00CD0650"/>
    <w:rsid w:val="00CD0DBB"/>
    <w:rsid w:val="00CD2F4C"/>
    <w:rsid w:val="00CD3740"/>
    <w:rsid w:val="00CD5698"/>
    <w:rsid w:val="00CD7D33"/>
    <w:rsid w:val="00CE0A22"/>
    <w:rsid w:val="00CE2BDB"/>
    <w:rsid w:val="00CE3657"/>
    <w:rsid w:val="00CE3C40"/>
    <w:rsid w:val="00CE3F71"/>
    <w:rsid w:val="00CE4D33"/>
    <w:rsid w:val="00CE5224"/>
    <w:rsid w:val="00CE68F1"/>
    <w:rsid w:val="00CE7837"/>
    <w:rsid w:val="00CE7886"/>
    <w:rsid w:val="00CF1354"/>
    <w:rsid w:val="00CF14B7"/>
    <w:rsid w:val="00CF1B98"/>
    <w:rsid w:val="00CF4FBD"/>
    <w:rsid w:val="00CF6175"/>
    <w:rsid w:val="00CF6AC5"/>
    <w:rsid w:val="00D071E3"/>
    <w:rsid w:val="00D075F7"/>
    <w:rsid w:val="00D07D29"/>
    <w:rsid w:val="00D10F8F"/>
    <w:rsid w:val="00D112AD"/>
    <w:rsid w:val="00D12DAA"/>
    <w:rsid w:val="00D149BC"/>
    <w:rsid w:val="00D20BA3"/>
    <w:rsid w:val="00D22594"/>
    <w:rsid w:val="00D229C9"/>
    <w:rsid w:val="00D2412F"/>
    <w:rsid w:val="00D2485D"/>
    <w:rsid w:val="00D264DE"/>
    <w:rsid w:val="00D276B6"/>
    <w:rsid w:val="00D337EE"/>
    <w:rsid w:val="00D34522"/>
    <w:rsid w:val="00D35525"/>
    <w:rsid w:val="00D40102"/>
    <w:rsid w:val="00D4116C"/>
    <w:rsid w:val="00D42679"/>
    <w:rsid w:val="00D42C48"/>
    <w:rsid w:val="00D52B91"/>
    <w:rsid w:val="00D52CD8"/>
    <w:rsid w:val="00D53C64"/>
    <w:rsid w:val="00D541C0"/>
    <w:rsid w:val="00D56467"/>
    <w:rsid w:val="00D61E34"/>
    <w:rsid w:val="00D62186"/>
    <w:rsid w:val="00D639FF"/>
    <w:rsid w:val="00D64FD1"/>
    <w:rsid w:val="00D65456"/>
    <w:rsid w:val="00D66B9D"/>
    <w:rsid w:val="00D72F6F"/>
    <w:rsid w:val="00D7434C"/>
    <w:rsid w:val="00D75149"/>
    <w:rsid w:val="00D76515"/>
    <w:rsid w:val="00D76BE0"/>
    <w:rsid w:val="00D774A0"/>
    <w:rsid w:val="00D82027"/>
    <w:rsid w:val="00D83514"/>
    <w:rsid w:val="00D843A0"/>
    <w:rsid w:val="00D85745"/>
    <w:rsid w:val="00D86870"/>
    <w:rsid w:val="00D87AAF"/>
    <w:rsid w:val="00D87BC9"/>
    <w:rsid w:val="00D9037F"/>
    <w:rsid w:val="00D9398B"/>
    <w:rsid w:val="00D97C88"/>
    <w:rsid w:val="00DA0602"/>
    <w:rsid w:val="00DA0726"/>
    <w:rsid w:val="00DA158B"/>
    <w:rsid w:val="00DA21D0"/>
    <w:rsid w:val="00DA5908"/>
    <w:rsid w:val="00DA5924"/>
    <w:rsid w:val="00DA605D"/>
    <w:rsid w:val="00DA628A"/>
    <w:rsid w:val="00DB220C"/>
    <w:rsid w:val="00DB39DA"/>
    <w:rsid w:val="00DB4BB9"/>
    <w:rsid w:val="00DB564F"/>
    <w:rsid w:val="00DB6DA2"/>
    <w:rsid w:val="00DC27F3"/>
    <w:rsid w:val="00DC364C"/>
    <w:rsid w:val="00DC4471"/>
    <w:rsid w:val="00DC45F2"/>
    <w:rsid w:val="00DC46D9"/>
    <w:rsid w:val="00DC561D"/>
    <w:rsid w:val="00DC5C9A"/>
    <w:rsid w:val="00DC5E0C"/>
    <w:rsid w:val="00DD1EA9"/>
    <w:rsid w:val="00DD23DF"/>
    <w:rsid w:val="00DD28EF"/>
    <w:rsid w:val="00DD36EC"/>
    <w:rsid w:val="00DD4CAF"/>
    <w:rsid w:val="00DD53BA"/>
    <w:rsid w:val="00DE1ACC"/>
    <w:rsid w:val="00DE1AEF"/>
    <w:rsid w:val="00DE2E7A"/>
    <w:rsid w:val="00DE41A8"/>
    <w:rsid w:val="00DE5A59"/>
    <w:rsid w:val="00DE6ECD"/>
    <w:rsid w:val="00DE74C8"/>
    <w:rsid w:val="00DE7DBC"/>
    <w:rsid w:val="00DF101F"/>
    <w:rsid w:val="00DF164D"/>
    <w:rsid w:val="00DF189B"/>
    <w:rsid w:val="00DF3F09"/>
    <w:rsid w:val="00DF41DB"/>
    <w:rsid w:val="00DF53AD"/>
    <w:rsid w:val="00DF53B9"/>
    <w:rsid w:val="00DF55CE"/>
    <w:rsid w:val="00DF5C55"/>
    <w:rsid w:val="00DF5EE6"/>
    <w:rsid w:val="00DF67CA"/>
    <w:rsid w:val="00DF7A47"/>
    <w:rsid w:val="00E00B2D"/>
    <w:rsid w:val="00E01025"/>
    <w:rsid w:val="00E01CD5"/>
    <w:rsid w:val="00E020D6"/>
    <w:rsid w:val="00E02AA3"/>
    <w:rsid w:val="00E02B75"/>
    <w:rsid w:val="00E0430B"/>
    <w:rsid w:val="00E051AA"/>
    <w:rsid w:val="00E06FCF"/>
    <w:rsid w:val="00E0792A"/>
    <w:rsid w:val="00E07F2C"/>
    <w:rsid w:val="00E109E5"/>
    <w:rsid w:val="00E10B0C"/>
    <w:rsid w:val="00E11545"/>
    <w:rsid w:val="00E115CE"/>
    <w:rsid w:val="00E13D79"/>
    <w:rsid w:val="00E170FC"/>
    <w:rsid w:val="00E175BC"/>
    <w:rsid w:val="00E17C47"/>
    <w:rsid w:val="00E2092C"/>
    <w:rsid w:val="00E2262E"/>
    <w:rsid w:val="00E2341B"/>
    <w:rsid w:val="00E24A39"/>
    <w:rsid w:val="00E26FCF"/>
    <w:rsid w:val="00E27211"/>
    <w:rsid w:val="00E27C07"/>
    <w:rsid w:val="00E300ED"/>
    <w:rsid w:val="00E32C32"/>
    <w:rsid w:val="00E32D7C"/>
    <w:rsid w:val="00E372F4"/>
    <w:rsid w:val="00E423B0"/>
    <w:rsid w:val="00E44329"/>
    <w:rsid w:val="00E451D5"/>
    <w:rsid w:val="00E46C2B"/>
    <w:rsid w:val="00E46EDD"/>
    <w:rsid w:val="00E46FB5"/>
    <w:rsid w:val="00E50895"/>
    <w:rsid w:val="00E50DCF"/>
    <w:rsid w:val="00E5146B"/>
    <w:rsid w:val="00E52350"/>
    <w:rsid w:val="00E53AC5"/>
    <w:rsid w:val="00E57033"/>
    <w:rsid w:val="00E60574"/>
    <w:rsid w:val="00E673BB"/>
    <w:rsid w:val="00E71B4C"/>
    <w:rsid w:val="00E7540F"/>
    <w:rsid w:val="00E8091B"/>
    <w:rsid w:val="00E80931"/>
    <w:rsid w:val="00E80DA5"/>
    <w:rsid w:val="00E8228E"/>
    <w:rsid w:val="00E87331"/>
    <w:rsid w:val="00E879E1"/>
    <w:rsid w:val="00E91133"/>
    <w:rsid w:val="00E91BF2"/>
    <w:rsid w:val="00E9429B"/>
    <w:rsid w:val="00E960E6"/>
    <w:rsid w:val="00E973EE"/>
    <w:rsid w:val="00EA009D"/>
    <w:rsid w:val="00EA1262"/>
    <w:rsid w:val="00EA2023"/>
    <w:rsid w:val="00EA3249"/>
    <w:rsid w:val="00EA328E"/>
    <w:rsid w:val="00EA448F"/>
    <w:rsid w:val="00EA52EB"/>
    <w:rsid w:val="00EA5ADE"/>
    <w:rsid w:val="00EA73B0"/>
    <w:rsid w:val="00EB1045"/>
    <w:rsid w:val="00EB14E9"/>
    <w:rsid w:val="00EB1E4A"/>
    <w:rsid w:val="00EB4FA5"/>
    <w:rsid w:val="00EB59F5"/>
    <w:rsid w:val="00EB5B61"/>
    <w:rsid w:val="00EB60F0"/>
    <w:rsid w:val="00EB6476"/>
    <w:rsid w:val="00EC05C5"/>
    <w:rsid w:val="00EC112C"/>
    <w:rsid w:val="00EC33D1"/>
    <w:rsid w:val="00EC4169"/>
    <w:rsid w:val="00EC43D8"/>
    <w:rsid w:val="00EC5C9B"/>
    <w:rsid w:val="00EC5D2D"/>
    <w:rsid w:val="00ED3172"/>
    <w:rsid w:val="00ED4AF7"/>
    <w:rsid w:val="00ED766B"/>
    <w:rsid w:val="00ED7949"/>
    <w:rsid w:val="00EE4B9A"/>
    <w:rsid w:val="00EE5E45"/>
    <w:rsid w:val="00EE618E"/>
    <w:rsid w:val="00EE622F"/>
    <w:rsid w:val="00EE74F0"/>
    <w:rsid w:val="00EE78BC"/>
    <w:rsid w:val="00EE7B8F"/>
    <w:rsid w:val="00EF0C7D"/>
    <w:rsid w:val="00EF2310"/>
    <w:rsid w:val="00EF2415"/>
    <w:rsid w:val="00EF2B28"/>
    <w:rsid w:val="00EF3BD5"/>
    <w:rsid w:val="00EF3D7E"/>
    <w:rsid w:val="00EF5F30"/>
    <w:rsid w:val="00EF65A7"/>
    <w:rsid w:val="00F07BFE"/>
    <w:rsid w:val="00F10314"/>
    <w:rsid w:val="00F103F8"/>
    <w:rsid w:val="00F10B84"/>
    <w:rsid w:val="00F11632"/>
    <w:rsid w:val="00F11FDC"/>
    <w:rsid w:val="00F127C2"/>
    <w:rsid w:val="00F12FFF"/>
    <w:rsid w:val="00F14B6F"/>
    <w:rsid w:val="00F14D0F"/>
    <w:rsid w:val="00F14F6D"/>
    <w:rsid w:val="00F15231"/>
    <w:rsid w:val="00F171F7"/>
    <w:rsid w:val="00F17459"/>
    <w:rsid w:val="00F20479"/>
    <w:rsid w:val="00F20C7E"/>
    <w:rsid w:val="00F2189D"/>
    <w:rsid w:val="00F21CB6"/>
    <w:rsid w:val="00F22367"/>
    <w:rsid w:val="00F24798"/>
    <w:rsid w:val="00F25D64"/>
    <w:rsid w:val="00F322BC"/>
    <w:rsid w:val="00F33E0E"/>
    <w:rsid w:val="00F3405A"/>
    <w:rsid w:val="00F361BB"/>
    <w:rsid w:val="00F3663A"/>
    <w:rsid w:val="00F36903"/>
    <w:rsid w:val="00F37833"/>
    <w:rsid w:val="00F37F14"/>
    <w:rsid w:val="00F42AAE"/>
    <w:rsid w:val="00F45FFF"/>
    <w:rsid w:val="00F46C12"/>
    <w:rsid w:val="00F50741"/>
    <w:rsid w:val="00F51369"/>
    <w:rsid w:val="00F5195C"/>
    <w:rsid w:val="00F54568"/>
    <w:rsid w:val="00F555D6"/>
    <w:rsid w:val="00F57CC6"/>
    <w:rsid w:val="00F57CF6"/>
    <w:rsid w:val="00F615BF"/>
    <w:rsid w:val="00F626D1"/>
    <w:rsid w:val="00F62A91"/>
    <w:rsid w:val="00F62F59"/>
    <w:rsid w:val="00F63494"/>
    <w:rsid w:val="00F63918"/>
    <w:rsid w:val="00F66247"/>
    <w:rsid w:val="00F678FC"/>
    <w:rsid w:val="00F704CD"/>
    <w:rsid w:val="00F71435"/>
    <w:rsid w:val="00F72A9C"/>
    <w:rsid w:val="00F72DCA"/>
    <w:rsid w:val="00F75D52"/>
    <w:rsid w:val="00F75EAD"/>
    <w:rsid w:val="00F771C0"/>
    <w:rsid w:val="00F801B9"/>
    <w:rsid w:val="00F809AA"/>
    <w:rsid w:val="00F80F7D"/>
    <w:rsid w:val="00F834E0"/>
    <w:rsid w:val="00F841B9"/>
    <w:rsid w:val="00F84A39"/>
    <w:rsid w:val="00F85EEE"/>
    <w:rsid w:val="00F86F96"/>
    <w:rsid w:val="00F870A7"/>
    <w:rsid w:val="00F874F6"/>
    <w:rsid w:val="00F923F7"/>
    <w:rsid w:val="00F924CD"/>
    <w:rsid w:val="00F93D4C"/>
    <w:rsid w:val="00F94C8A"/>
    <w:rsid w:val="00F94F15"/>
    <w:rsid w:val="00F952FB"/>
    <w:rsid w:val="00F95673"/>
    <w:rsid w:val="00F958E1"/>
    <w:rsid w:val="00F96464"/>
    <w:rsid w:val="00F96C97"/>
    <w:rsid w:val="00F975F0"/>
    <w:rsid w:val="00FA1EDE"/>
    <w:rsid w:val="00FA295D"/>
    <w:rsid w:val="00FA2DCF"/>
    <w:rsid w:val="00FA3A42"/>
    <w:rsid w:val="00FA731A"/>
    <w:rsid w:val="00FB156C"/>
    <w:rsid w:val="00FB1840"/>
    <w:rsid w:val="00FB1CFB"/>
    <w:rsid w:val="00FB3453"/>
    <w:rsid w:val="00FB353D"/>
    <w:rsid w:val="00FB7C21"/>
    <w:rsid w:val="00FC0792"/>
    <w:rsid w:val="00FC0E64"/>
    <w:rsid w:val="00FC2D74"/>
    <w:rsid w:val="00FC6617"/>
    <w:rsid w:val="00FC6D8C"/>
    <w:rsid w:val="00FC7BED"/>
    <w:rsid w:val="00FD02BA"/>
    <w:rsid w:val="00FD0E2F"/>
    <w:rsid w:val="00FD0F91"/>
    <w:rsid w:val="00FD1057"/>
    <w:rsid w:val="00FD15B2"/>
    <w:rsid w:val="00FD54D3"/>
    <w:rsid w:val="00FE313A"/>
    <w:rsid w:val="00FE3474"/>
    <w:rsid w:val="00FE40C0"/>
    <w:rsid w:val="00FE67C0"/>
    <w:rsid w:val="00FF0F48"/>
    <w:rsid w:val="00FF13F9"/>
    <w:rsid w:val="00FF1C9F"/>
    <w:rsid w:val="00FF27AB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751672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FA731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E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customStyle="1" w:styleId="FontStyle50">
    <w:name w:val="Font Style50"/>
    <w:rsid w:val="00B929A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B929A6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1F3A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164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809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22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3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0540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9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9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964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1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713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43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91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5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3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6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05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258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26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1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7517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8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3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5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5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1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40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GrunytskyDmytro/Lab5_A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52ED-76D9-4ED3-915A-6F199DE1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71</TotalTime>
  <Pages>22</Pages>
  <Words>13496</Words>
  <Characters>7693</Characters>
  <Application>Microsoft Office Word</Application>
  <DocSecurity>0</DocSecurity>
  <Lines>64</Lines>
  <Paragraphs>42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Груницький Дмитро</dc:creator>
  <cp:lastModifiedBy>Димка</cp:lastModifiedBy>
  <cp:revision>79</cp:revision>
  <cp:lastPrinted>2023-11-09T17:11:00Z</cp:lastPrinted>
  <dcterms:created xsi:type="dcterms:W3CDTF">2023-11-09T13:47:00Z</dcterms:created>
  <dcterms:modified xsi:type="dcterms:W3CDTF">2023-11-09T17:12:00Z</dcterms:modified>
</cp:coreProperties>
</file>